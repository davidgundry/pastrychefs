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169" w:rsidRPr="00E73037" w:rsidRDefault="008E5169" w:rsidP="003274B4">
      <w:pPr>
        <w:pStyle w:val="Heading1"/>
      </w:pPr>
      <w:r w:rsidRPr="00E42F79">
        <w:t>Pastry Chefs</w:t>
      </w:r>
      <w:r w:rsidR="00403232">
        <w:t xml:space="preserve"> </w:t>
      </w:r>
    </w:p>
    <w:p w:rsidR="00011C38" w:rsidRDefault="0046644A" w:rsidP="00FE63AB">
      <w:pPr>
        <w:pStyle w:val="Heading2"/>
        <w:spacing w:before="120"/>
      </w:pPr>
      <w:r>
        <w:t>Team</w:t>
      </w:r>
      <w:r w:rsidR="00DF3197">
        <w:t>s</w:t>
      </w:r>
    </w:p>
    <w:p w:rsidR="00DF54E5" w:rsidRDefault="00D77140" w:rsidP="007F2DF9">
      <w:pPr>
        <w:rPr>
          <w:rFonts w:cs="Segoe UI"/>
        </w:rPr>
      </w:pPr>
      <w:r w:rsidRPr="00E42F79">
        <w:rPr>
          <w:rFonts w:cs="Segoe UI"/>
        </w:rPr>
        <w:t xml:space="preserve">Pastry Chefs is a </w:t>
      </w:r>
      <w:r w:rsidR="00DF3197">
        <w:rPr>
          <w:rFonts w:cs="Segoe UI"/>
        </w:rPr>
        <w:t>four-player game</w:t>
      </w:r>
      <w:r w:rsidR="003416DD">
        <w:rPr>
          <w:rFonts w:cs="Segoe UI"/>
        </w:rPr>
        <w:t xml:space="preserve">. </w:t>
      </w:r>
      <w:r w:rsidR="00DF54E5">
        <w:rPr>
          <w:rFonts w:cs="Segoe UI"/>
        </w:rPr>
        <w:t xml:space="preserve"> The player sitting opposite you is your teammate.</w:t>
      </w:r>
    </w:p>
    <w:p w:rsidR="00011C38" w:rsidRDefault="00011C38" w:rsidP="00011C38">
      <w:pPr>
        <w:pStyle w:val="Heading2"/>
        <w:rPr>
          <w:rFonts w:eastAsiaTheme="minorHAnsi"/>
        </w:rPr>
      </w:pPr>
      <w:r w:rsidRPr="00011C38">
        <w:t>Components</w:t>
      </w:r>
    </w:p>
    <w:p w:rsidR="0046644A" w:rsidRDefault="00A67977" w:rsidP="0046644A">
      <w:pPr>
        <w:pStyle w:val="ListParagraph"/>
        <w:numPr>
          <w:ilvl w:val="0"/>
          <w:numId w:val="13"/>
        </w:numPr>
        <w:ind w:left="426" w:hanging="284"/>
      </w:pPr>
      <w:r w:rsidRPr="00D46582">
        <w:rPr>
          <w:rFonts w:cs="Segoe UI"/>
          <w:b/>
        </w:rPr>
        <w:t>48</w:t>
      </w:r>
      <w:r w:rsidR="00011C38" w:rsidRPr="00D46582">
        <w:rPr>
          <w:rFonts w:cs="Segoe UI"/>
          <w:b/>
        </w:rPr>
        <w:t xml:space="preserve"> </w:t>
      </w:r>
      <w:r w:rsidR="00E11446">
        <w:rPr>
          <w:rFonts w:cs="Segoe UI"/>
          <w:b/>
        </w:rPr>
        <w:t>c</w:t>
      </w:r>
      <w:r w:rsidR="00011C38" w:rsidRPr="00D46582">
        <w:rPr>
          <w:rFonts w:cs="Segoe UI"/>
          <w:b/>
        </w:rPr>
        <w:t>ards</w:t>
      </w:r>
      <w:r w:rsidR="00011C38" w:rsidRPr="00011C38">
        <w:rPr>
          <w:rFonts w:cs="Segoe UI"/>
        </w:rPr>
        <w:t xml:space="preserve">. </w:t>
      </w:r>
      <w:r>
        <w:rPr>
          <w:rFonts w:cs="Segoe UI"/>
        </w:rPr>
        <w:t xml:space="preserve">These </w:t>
      </w:r>
      <w:r w:rsidR="00CB4B90">
        <w:rPr>
          <w:rFonts w:cs="Segoe UI"/>
        </w:rPr>
        <w:t>consist</w:t>
      </w:r>
      <w:r w:rsidR="00011C38">
        <w:rPr>
          <w:rFonts w:cs="Segoe UI"/>
        </w:rPr>
        <w:t xml:space="preserve"> of</w:t>
      </w:r>
      <w:r w:rsidR="00011C38" w:rsidRPr="00011C38">
        <w:rPr>
          <w:rFonts w:cs="Segoe UI"/>
        </w:rPr>
        <w:t xml:space="preserve"> the numbers 1-4 in 4 suits</w:t>
      </w:r>
      <w:r>
        <w:rPr>
          <w:rFonts w:cs="Segoe UI"/>
        </w:rPr>
        <w:t>,</w:t>
      </w:r>
      <w:r w:rsidR="00011C38" w:rsidRPr="00011C38">
        <w:rPr>
          <w:rFonts w:cs="Segoe UI"/>
        </w:rPr>
        <w:t xml:space="preserve"> </w:t>
      </w:r>
      <w:r>
        <w:rPr>
          <w:rFonts w:cs="Segoe UI"/>
        </w:rPr>
        <w:t>with</w:t>
      </w:r>
      <w:r w:rsidR="00011C38" w:rsidRPr="00011C38">
        <w:rPr>
          <w:rFonts w:cs="Segoe UI"/>
        </w:rPr>
        <w:t xml:space="preserve"> 3 copies of each card.</w:t>
      </w:r>
    </w:p>
    <w:p w:rsidR="00275FF3" w:rsidRPr="003274B4" w:rsidRDefault="00275FF3" w:rsidP="003274B4">
      <w:pPr>
        <w:pStyle w:val="Heading2"/>
      </w:pPr>
      <w:r w:rsidRPr="003274B4">
        <w:t>Pastries</w:t>
      </w:r>
    </w:p>
    <w:p w:rsidR="007251BF" w:rsidRDefault="00F14798" w:rsidP="008E5169">
      <w:pPr>
        <w:rPr>
          <w:rFonts w:cs="Segoe UI"/>
        </w:rPr>
      </w:pPr>
      <w:r>
        <w:rPr>
          <w:rFonts w:cs="Segoe UI"/>
        </w:rPr>
        <w:t xml:space="preserve">In Pastry Chefs, you play chefs trying to bake </w:t>
      </w:r>
      <w:r w:rsidR="00B13440">
        <w:rPr>
          <w:rFonts w:cs="Segoe UI"/>
        </w:rPr>
        <w:t xml:space="preserve">as many </w:t>
      </w:r>
      <w:r>
        <w:rPr>
          <w:rFonts w:cs="Segoe UI"/>
        </w:rPr>
        <w:t>pastries</w:t>
      </w:r>
      <w:r w:rsidR="00B13440">
        <w:rPr>
          <w:rFonts w:cs="Segoe UI"/>
        </w:rPr>
        <w:t xml:space="preserve"> as you can</w:t>
      </w:r>
      <w:r>
        <w:rPr>
          <w:rFonts w:cs="Segoe UI"/>
        </w:rPr>
        <w:t>.</w:t>
      </w:r>
      <w:r w:rsidR="003416DD">
        <w:rPr>
          <w:rFonts w:cs="Segoe UI"/>
        </w:rPr>
        <w:t xml:space="preserve"> </w:t>
      </w:r>
      <w:r w:rsidR="00E11446">
        <w:rPr>
          <w:rFonts w:cs="Segoe UI"/>
        </w:rPr>
        <w:t>Do this by making sets of cards</w:t>
      </w:r>
      <w:r w:rsidR="007F2DF9">
        <w:rPr>
          <w:rFonts w:cs="Segoe UI"/>
        </w:rPr>
        <w:t>.</w:t>
      </w:r>
      <w:r w:rsidR="007251BF">
        <w:rPr>
          <w:rFonts w:cs="Segoe UI"/>
        </w:rPr>
        <w:t xml:space="preserve"> </w:t>
      </w:r>
    </w:p>
    <w:p w:rsidR="00501F5B" w:rsidRDefault="00501F5B" w:rsidP="008E5169">
      <w:pPr>
        <w:rPr>
          <w:rFonts w:cs="Segoe UI"/>
        </w:rPr>
      </w:pPr>
      <w:r>
        <w:rPr>
          <w:rFonts w:cs="Segoe UI"/>
        </w:rPr>
        <w:t xml:space="preserve">Small pastries </w:t>
      </w:r>
      <w:r w:rsidR="00F14798">
        <w:rPr>
          <w:rFonts w:cs="Segoe UI"/>
        </w:rPr>
        <w:t xml:space="preserve">are made of </w:t>
      </w:r>
      <w:r>
        <w:rPr>
          <w:rFonts w:cs="Segoe UI"/>
        </w:rPr>
        <w:t xml:space="preserve">3 </w:t>
      </w:r>
      <w:r w:rsidR="00E11446">
        <w:rPr>
          <w:rFonts w:cs="Segoe UI"/>
        </w:rPr>
        <w:t>cards</w:t>
      </w:r>
      <w:r>
        <w:rPr>
          <w:rFonts w:cs="Segoe UI"/>
        </w:rPr>
        <w:t xml:space="preserve">. Big pastries </w:t>
      </w:r>
      <w:r w:rsidR="00F14798">
        <w:rPr>
          <w:rFonts w:cs="Segoe UI"/>
        </w:rPr>
        <w:t xml:space="preserve">are made of </w:t>
      </w:r>
      <w:r>
        <w:rPr>
          <w:rFonts w:cs="Segoe UI"/>
        </w:rPr>
        <w:t>4</w:t>
      </w:r>
      <w:r w:rsidR="00F14798">
        <w:rPr>
          <w:rFonts w:cs="Segoe UI"/>
        </w:rPr>
        <w:t xml:space="preserve"> </w:t>
      </w:r>
      <w:r w:rsidR="00E11446">
        <w:rPr>
          <w:rFonts w:cs="Segoe UI"/>
        </w:rPr>
        <w:t>cards</w:t>
      </w:r>
      <w:r>
        <w:rPr>
          <w:rFonts w:cs="Segoe UI"/>
        </w:rPr>
        <w:t>.</w:t>
      </w:r>
      <w:r w:rsidR="00421400">
        <w:rPr>
          <w:rFonts w:cs="Segoe UI"/>
        </w:rPr>
        <w:t xml:space="preserve"> </w:t>
      </w:r>
      <w:r w:rsidR="008A6966">
        <w:rPr>
          <w:rFonts w:cs="Segoe UI"/>
        </w:rPr>
        <w:t>Cards must be</w:t>
      </w:r>
      <w:r w:rsidR="00F14798">
        <w:rPr>
          <w:rFonts w:cs="Segoe UI"/>
        </w:rPr>
        <w:t xml:space="preserve"> either</w:t>
      </w:r>
      <w:r>
        <w:rPr>
          <w:rFonts w:cs="Segoe UI"/>
        </w:rPr>
        <w:t>:</w:t>
      </w:r>
    </w:p>
    <w:p w:rsidR="00E2094C" w:rsidRDefault="003731E7" w:rsidP="00E2094C">
      <w:pPr>
        <w:pStyle w:val="ListParagraph"/>
        <w:numPr>
          <w:ilvl w:val="0"/>
          <w:numId w:val="6"/>
        </w:numPr>
        <w:ind w:left="426" w:hanging="284"/>
        <w:rPr>
          <w:rFonts w:cs="Segoe UI"/>
        </w:rPr>
      </w:pPr>
      <w:r>
        <w:rPr>
          <w:rFonts w:cs="Segoe UI"/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39B01788" wp14:editId="33838CCE">
            <wp:simplePos x="0" y="0"/>
            <wp:positionH relativeFrom="column">
              <wp:posOffset>2085975</wp:posOffset>
            </wp:positionH>
            <wp:positionV relativeFrom="paragraph">
              <wp:posOffset>27305</wp:posOffset>
            </wp:positionV>
            <wp:extent cx="847725" cy="450850"/>
            <wp:effectExtent l="0" t="0" r="9525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-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6DD">
        <w:rPr>
          <w:rFonts w:cs="Segoe UI"/>
        </w:rPr>
        <w:t>A</w:t>
      </w:r>
      <w:r w:rsidR="00E2094C" w:rsidRPr="00E42F79">
        <w:rPr>
          <w:rFonts w:cs="Segoe UI"/>
        </w:rPr>
        <w:t xml:space="preserve"> </w:t>
      </w:r>
      <w:r w:rsidR="00080566">
        <w:rPr>
          <w:rFonts w:cs="Segoe UI"/>
        </w:rPr>
        <w:t xml:space="preserve">sequence in a single suit: </w:t>
      </w:r>
      <w:r w:rsidR="003416DD">
        <w:rPr>
          <w:rFonts w:cs="Segoe UI"/>
        </w:rPr>
        <w:t>1,2,3; or 2,3,4; or 1,2,3,4</w:t>
      </w:r>
    </w:p>
    <w:p w:rsidR="00E11446" w:rsidRDefault="00E11446" w:rsidP="00E11446">
      <w:pPr>
        <w:pStyle w:val="ListParagraph"/>
        <w:ind w:left="426"/>
        <w:rPr>
          <w:rFonts w:cs="Segoe UI"/>
        </w:rPr>
      </w:pPr>
    </w:p>
    <w:p w:rsidR="00501F5B" w:rsidRDefault="00E11446" w:rsidP="00B710D9">
      <w:pPr>
        <w:pStyle w:val="ListParagraph"/>
        <w:numPr>
          <w:ilvl w:val="0"/>
          <w:numId w:val="6"/>
        </w:numPr>
        <w:ind w:left="426" w:hanging="284"/>
        <w:rPr>
          <w:rFonts w:cs="Segoe UI"/>
        </w:rPr>
      </w:pPr>
      <w:r>
        <w:rPr>
          <w:rFonts w:cs="Segoe UI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8BD90DA" wp14:editId="7B6AE91D">
            <wp:simplePos x="0" y="0"/>
            <wp:positionH relativeFrom="column">
              <wp:posOffset>2084705</wp:posOffset>
            </wp:positionH>
            <wp:positionV relativeFrom="paragraph">
              <wp:posOffset>25400</wp:posOffset>
            </wp:positionV>
            <wp:extent cx="839470" cy="381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-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566">
        <w:rPr>
          <w:rFonts w:cs="Segoe UI"/>
        </w:rPr>
        <w:t>Different</w:t>
      </w:r>
      <w:r w:rsidR="003416DD">
        <w:rPr>
          <w:rFonts w:cs="Segoe UI"/>
        </w:rPr>
        <w:t xml:space="preserve"> suit</w:t>
      </w:r>
      <w:r w:rsidR="00080566">
        <w:rPr>
          <w:rFonts w:cs="Segoe UI"/>
        </w:rPr>
        <w:t>s with a single number</w:t>
      </w:r>
      <w:r w:rsidR="003416DD">
        <w:rPr>
          <w:rFonts w:cs="Segoe UI"/>
        </w:rPr>
        <w:t>.</w:t>
      </w:r>
    </w:p>
    <w:p w:rsidR="00FC733F" w:rsidRDefault="00FC733F" w:rsidP="00FC733F">
      <w:pPr>
        <w:rPr>
          <w:rFonts w:cs="Segoe UI"/>
        </w:rPr>
      </w:pPr>
      <w:r w:rsidRPr="00D77140">
        <w:rPr>
          <w:rFonts w:cs="Segoe UI"/>
        </w:rPr>
        <w:t>Small pastries</w:t>
      </w:r>
      <w:r>
        <w:rPr>
          <w:rFonts w:cs="Segoe UI"/>
        </w:rPr>
        <w:t xml:space="preserve"> (three </w:t>
      </w:r>
      <w:r w:rsidR="00E11446">
        <w:rPr>
          <w:rFonts w:cs="Segoe UI"/>
        </w:rPr>
        <w:t>cards</w:t>
      </w:r>
      <w:r>
        <w:rPr>
          <w:rFonts w:cs="Segoe UI"/>
        </w:rPr>
        <w:t xml:space="preserve">) are worth </w:t>
      </w:r>
      <w:r w:rsidRPr="00D77140">
        <w:rPr>
          <w:rFonts w:cs="Segoe UI"/>
        </w:rPr>
        <w:t>1</w:t>
      </w:r>
      <w:r>
        <w:rPr>
          <w:rFonts w:cs="Segoe UI"/>
        </w:rPr>
        <w:t xml:space="preserve"> point</w:t>
      </w:r>
      <w:r w:rsidRPr="00D77140">
        <w:rPr>
          <w:rFonts w:cs="Segoe UI"/>
        </w:rPr>
        <w:t>. Big pastries</w:t>
      </w:r>
      <w:r>
        <w:rPr>
          <w:rFonts w:cs="Segoe UI"/>
        </w:rPr>
        <w:t xml:space="preserve"> (four </w:t>
      </w:r>
      <w:r w:rsidR="00E11446">
        <w:rPr>
          <w:rFonts w:cs="Segoe UI"/>
        </w:rPr>
        <w:t>cards</w:t>
      </w:r>
      <w:r>
        <w:rPr>
          <w:rFonts w:cs="Segoe UI"/>
        </w:rPr>
        <w:t>) are worth 2</w:t>
      </w:r>
      <w:r w:rsidR="003416DD">
        <w:rPr>
          <w:rFonts w:cs="Segoe UI"/>
        </w:rPr>
        <w:t xml:space="preserve"> points</w:t>
      </w:r>
      <w:r>
        <w:rPr>
          <w:rFonts w:cs="Segoe UI"/>
        </w:rPr>
        <w:t xml:space="preserve">. </w:t>
      </w:r>
    </w:p>
    <w:p w:rsidR="0046644A" w:rsidRDefault="0004475B" w:rsidP="00567C94">
      <w:pPr>
        <w:jc w:val="center"/>
        <w:rPr>
          <w:rFonts w:cs="Segoe UI"/>
        </w:rPr>
      </w:pPr>
      <w:r>
        <w:rPr>
          <w:rFonts w:cs="Segoe UI"/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4F7DE948" wp14:editId="2C6B50A4">
            <wp:simplePos x="0" y="0"/>
            <wp:positionH relativeFrom="column">
              <wp:posOffset>358775</wp:posOffset>
            </wp:positionH>
            <wp:positionV relativeFrom="paragraph">
              <wp:posOffset>17780</wp:posOffset>
            </wp:positionV>
            <wp:extent cx="2360295" cy="465455"/>
            <wp:effectExtent l="0" t="0" r="1905" b="0"/>
            <wp:wrapTight wrapText="bothSides">
              <wp:wrapPolygon edited="0">
                <wp:start x="1569" y="0"/>
                <wp:lineTo x="0" y="884"/>
                <wp:lineTo x="0" y="14145"/>
                <wp:lineTo x="174" y="20333"/>
                <wp:lineTo x="19002" y="20333"/>
                <wp:lineTo x="21443" y="16797"/>
                <wp:lineTo x="21443" y="2652"/>
                <wp:lineTo x="17259" y="0"/>
                <wp:lineTo x="1569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ke-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1446" w:rsidRDefault="00E11446" w:rsidP="00567C94">
      <w:pPr>
        <w:jc w:val="center"/>
        <w:rPr>
          <w:rFonts w:cs="Segoe UI"/>
        </w:rPr>
      </w:pPr>
    </w:p>
    <w:p w:rsidR="003416DD" w:rsidRDefault="003416DD" w:rsidP="003274B4">
      <w:pPr>
        <w:pStyle w:val="Heading2"/>
      </w:pPr>
      <w:r>
        <w:t>Winning the Game</w:t>
      </w:r>
    </w:p>
    <w:p w:rsidR="003077DF" w:rsidRDefault="00DF54E5" w:rsidP="003416DD">
      <w:r>
        <w:t>The first team to get</w:t>
      </w:r>
      <w:r w:rsidR="003416DD">
        <w:t xml:space="preserve"> </w:t>
      </w:r>
      <w:r w:rsidR="0004475B">
        <w:t>5</w:t>
      </w:r>
      <w:r w:rsidR="00515168">
        <w:t xml:space="preserve"> </w:t>
      </w:r>
      <w:r>
        <w:t xml:space="preserve">points </w:t>
      </w:r>
      <w:r w:rsidR="003416DD">
        <w:t>wins.</w:t>
      </w:r>
    </w:p>
    <w:p w:rsidR="00AA34BF" w:rsidRPr="00275FF3" w:rsidRDefault="00AA34BF" w:rsidP="00AA34BF">
      <w:pPr>
        <w:pStyle w:val="Heading2"/>
      </w:pPr>
      <w:r w:rsidRPr="00275FF3">
        <w:t>Setup</w:t>
      </w:r>
    </w:p>
    <w:p w:rsidR="00AA34BF" w:rsidRDefault="00AA34BF" w:rsidP="00AA34BF">
      <w:pPr>
        <w:rPr>
          <w:rFonts w:cs="Segoe UI"/>
        </w:rPr>
      </w:pPr>
      <w:r>
        <w:rPr>
          <w:rFonts w:cs="Segoe UI"/>
        </w:rPr>
        <w:t>The cards should be shuffled.</w:t>
      </w:r>
    </w:p>
    <w:p w:rsidR="00AA34BF" w:rsidRDefault="00AA34BF" w:rsidP="00AA34BF">
      <w:pPr>
        <w:pStyle w:val="ListParagraph"/>
        <w:numPr>
          <w:ilvl w:val="0"/>
          <w:numId w:val="3"/>
        </w:numPr>
        <w:ind w:left="426" w:hanging="284"/>
        <w:contextualSpacing w:val="0"/>
        <w:rPr>
          <w:rFonts w:cs="Segoe UI"/>
        </w:rPr>
      </w:pPr>
      <w:r>
        <w:rPr>
          <w:rFonts w:cs="Segoe UI"/>
        </w:rPr>
        <w:t>Deal</w:t>
      </w:r>
      <w:r w:rsidRPr="00E42F79">
        <w:rPr>
          <w:rFonts w:cs="Segoe UI"/>
        </w:rPr>
        <w:t xml:space="preserve"> each player 4 </w:t>
      </w:r>
      <w:r>
        <w:rPr>
          <w:rFonts w:cs="Segoe UI"/>
        </w:rPr>
        <w:t>cards</w:t>
      </w:r>
      <w:r w:rsidRPr="00E42F79">
        <w:rPr>
          <w:rFonts w:cs="Segoe UI"/>
        </w:rPr>
        <w:t>.</w:t>
      </w:r>
    </w:p>
    <w:p w:rsidR="00AA34BF" w:rsidRPr="007F2DF9" w:rsidRDefault="00AA34BF" w:rsidP="00AA34BF">
      <w:pPr>
        <w:rPr>
          <w:rFonts w:cs="Segoe UI"/>
        </w:rPr>
      </w:pPr>
      <w:r>
        <w:rPr>
          <w:rFonts w:cs="Segoe UI"/>
        </w:rPr>
        <w:t>No player should be able to make a pastry on their first turn.</w:t>
      </w:r>
    </w:p>
    <w:p w:rsidR="00AA34BF" w:rsidRDefault="00AA34BF" w:rsidP="00AA34BF">
      <w:pPr>
        <w:pStyle w:val="ListParagraph"/>
        <w:numPr>
          <w:ilvl w:val="0"/>
          <w:numId w:val="3"/>
        </w:numPr>
        <w:ind w:left="426" w:hanging="284"/>
        <w:contextualSpacing w:val="0"/>
        <w:rPr>
          <w:rFonts w:cs="Segoe UI"/>
        </w:rPr>
      </w:pPr>
      <w:r>
        <w:rPr>
          <w:rFonts w:cs="Segoe UI"/>
        </w:rPr>
        <w:t>If any player can make a pastry (see the rules above), shuffle those cards back into the remaining cards</w:t>
      </w:r>
      <w:r w:rsidRPr="00E42F79">
        <w:rPr>
          <w:rFonts w:cs="Segoe UI"/>
        </w:rPr>
        <w:t>.</w:t>
      </w:r>
    </w:p>
    <w:p w:rsidR="00AA34BF" w:rsidRPr="00501F5B" w:rsidRDefault="00AA34BF" w:rsidP="00AA34BF">
      <w:pPr>
        <w:pStyle w:val="ListParagraph"/>
        <w:numPr>
          <w:ilvl w:val="0"/>
          <w:numId w:val="3"/>
        </w:numPr>
        <w:ind w:left="426" w:hanging="284"/>
        <w:contextualSpacing w:val="0"/>
        <w:rPr>
          <w:rFonts w:cs="Segoe UI"/>
        </w:rPr>
      </w:pPr>
      <w:r>
        <w:rPr>
          <w:rFonts w:cs="Segoe UI"/>
        </w:rPr>
        <w:t>Place the remaining cards face-down to form the deck.</w:t>
      </w:r>
    </w:p>
    <w:p w:rsidR="00AA34BF" w:rsidRPr="001D0C10" w:rsidRDefault="00AA34BF" w:rsidP="00AA34BF">
      <w:pPr>
        <w:pStyle w:val="ListParagraph"/>
        <w:numPr>
          <w:ilvl w:val="0"/>
          <w:numId w:val="3"/>
        </w:numPr>
        <w:ind w:left="426" w:hanging="284"/>
        <w:contextualSpacing w:val="0"/>
        <w:rPr>
          <w:rFonts w:cs="Segoe UI"/>
        </w:rPr>
      </w:pPr>
      <w:r w:rsidRPr="001D0C10">
        <w:rPr>
          <w:rFonts w:cs="Segoe UI"/>
        </w:rPr>
        <w:t>Take the top card</w:t>
      </w:r>
      <w:r>
        <w:rPr>
          <w:rFonts w:cs="Segoe UI"/>
        </w:rPr>
        <w:t xml:space="preserve"> of the deck</w:t>
      </w:r>
      <w:r w:rsidRPr="001D0C10">
        <w:rPr>
          <w:rFonts w:cs="Segoe UI"/>
        </w:rPr>
        <w:t xml:space="preserve"> and place it face-up</w:t>
      </w:r>
      <w:r>
        <w:rPr>
          <w:rFonts w:cs="Segoe UI"/>
        </w:rPr>
        <w:t xml:space="preserve"> to form the discard pile</w:t>
      </w:r>
      <w:r w:rsidRPr="001D0C10">
        <w:rPr>
          <w:rFonts w:cs="Segoe UI"/>
        </w:rPr>
        <w:t>.</w:t>
      </w:r>
    </w:p>
    <w:p w:rsidR="004B04A7" w:rsidRDefault="004B04A7" w:rsidP="004B04A7">
      <w:pPr>
        <w:pStyle w:val="Heading2"/>
      </w:pPr>
      <w:r>
        <w:rPr>
          <w:noProof/>
          <w:sz w:val="18"/>
          <w:lang w:eastAsia="en-GB"/>
        </w:rPr>
        <w:lastRenderedPageBreak/>
        <w:drawing>
          <wp:anchor distT="0" distB="0" distL="114300" distR="114300" simplePos="0" relativeHeight="251665408" behindDoc="0" locked="0" layoutInCell="1" allowOverlap="1" wp14:anchorId="2C70707A" wp14:editId="7097B097">
            <wp:simplePos x="0" y="0"/>
            <wp:positionH relativeFrom="column">
              <wp:posOffset>414705</wp:posOffset>
            </wp:positionH>
            <wp:positionV relativeFrom="paragraph">
              <wp:posOffset>-135290</wp:posOffset>
            </wp:positionV>
            <wp:extent cx="2052320" cy="1879600"/>
            <wp:effectExtent l="0" t="0" r="508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up-dia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32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4A7" w:rsidRDefault="004B04A7" w:rsidP="004B04A7">
      <w:pPr>
        <w:pStyle w:val="Heading2"/>
      </w:pPr>
    </w:p>
    <w:p w:rsidR="004B04A7" w:rsidRDefault="004B04A7" w:rsidP="004B04A7">
      <w:pPr>
        <w:pStyle w:val="Heading2"/>
      </w:pPr>
    </w:p>
    <w:p w:rsidR="004B04A7" w:rsidRPr="004B04A7" w:rsidRDefault="004B04A7" w:rsidP="004B04A7">
      <w:pPr>
        <w:pStyle w:val="Heading2"/>
      </w:pPr>
    </w:p>
    <w:p w:rsidR="00AA34BF" w:rsidRDefault="00AA34BF" w:rsidP="00AA34BF">
      <w:pPr>
        <w:pStyle w:val="Heading2"/>
      </w:pPr>
      <w:r>
        <w:t>Starting the Game</w:t>
      </w:r>
    </w:p>
    <w:p w:rsidR="00AA34BF" w:rsidRDefault="00AA34BF" w:rsidP="00AA34BF">
      <w:pPr>
        <w:rPr>
          <w:rFonts w:cs="Segoe UI"/>
        </w:rPr>
      </w:pPr>
      <w:r>
        <w:rPr>
          <w:rFonts w:cs="Segoe UI"/>
        </w:rPr>
        <w:t xml:space="preserve">If this is your first game, play starts with the </w:t>
      </w:r>
      <w:r w:rsidRPr="00E42F79">
        <w:rPr>
          <w:rFonts w:cs="Segoe UI"/>
        </w:rPr>
        <w:t>player</w:t>
      </w:r>
      <w:r>
        <w:rPr>
          <w:rFonts w:cs="Segoe UI"/>
        </w:rPr>
        <w:t xml:space="preserve"> who most recently baked something. Otherwise, play starts with</w:t>
      </w:r>
      <w:r w:rsidRPr="00E42F79">
        <w:rPr>
          <w:rFonts w:cs="Segoe UI"/>
        </w:rPr>
        <w:t xml:space="preserve"> the player with the highest </w:t>
      </w:r>
      <w:r>
        <w:rPr>
          <w:rFonts w:cs="Segoe UI"/>
        </w:rPr>
        <w:t>score in the previous game</w:t>
      </w:r>
      <w:r w:rsidRPr="00E42F79">
        <w:rPr>
          <w:rFonts w:cs="Segoe UI"/>
        </w:rPr>
        <w:t>.</w:t>
      </w:r>
      <w:r w:rsidR="00D44BD3">
        <w:rPr>
          <w:rFonts w:cs="Segoe UI"/>
        </w:rPr>
        <w:t xml:space="preserve"> </w:t>
      </w:r>
      <w:r>
        <w:rPr>
          <w:rFonts w:cs="Segoe UI"/>
        </w:rPr>
        <w:t xml:space="preserve">Play proceeds clockwise. </w:t>
      </w:r>
    </w:p>
    <w:p w:rsidR="008E5169" w:rsidRPr="00275FF3" w:rsidRDefault="00C06828" w:rsidP="003274B4">
      <w:pPr>
        <w:pStyle w:val="Heading2"/>
      </w:pPr>
      <w:r>
        <w:t>On Your Turn</w:t>
      </w:r>
    </w:p>
    <w:p w:rsidR="002457B1" w:rsidRDefault="00D17F49" w:rsidP="008E5169">
      <w:pPr>
        <w:rPr>
          <w:rFonts w:cs="Segoe UI"/>
        </w:rPr>
      </w:pPr>
      <w:r w:rsidRPr="00E42F79">
        <w:rPr>
          <w:rFonts w:cs="Segoe UI"/>
        </w:rPr>
        <w:t xml:space="preserve">On your turn, </w:t>
      </w:r>
      <w:r w:rsidR="002457B1">
        <w:rPr>
          <w:rFonts w:cs="Segoe UI"/>
        </w:rPr>
        <w:t xml:space="preserve">you may do </w:t>
      </w:r>
      <w:r w:rsidR="002457B1" w:rsidRPr="008A6966">
        <w:rPr>
          <w:rFonts w:cs="Segoe UI"/>
          <w:i/>
        </w:rPr>
        <w:t>one</w:t>
      </w:r>
      <w:r w:rsidR="002457B1">
        <w:rPr>
          <w:rFonts w:cs="Segoe UI"/>
        </w:rPr>
        <w:t xml:space="preserve"> of the following</w:t>
      </w:r>
      <w:r w:rsidR="0046644A">
        <w:rPr>
          <w:rFonts w:cs="Segoe UI"/>
        </w:rPr>
        <w:t xml:space="preserve"> actions</w:t>
      </w:r>
      <w:r w:rsidR="0092535E">
        <w:rPr>
          <w:rFonts w:cs="Segoe UI"/>
        </w:rPr>
        <w:t xml:space="preserve"> (described on the following page)</w:t>
      </w:r>
      <w:r w:rsidR="002457B1">
        <w:rPr>
          <w:rFonts w:cs="Segoe UI"/>
        </w:rPr>
        <w:t>:</w:t>
      </w:r>
    </w:p>
    <w:p w:rsidR="002561D0" w:rsidRPr="002561D0" w:rsidRDefault="002561D0" w:rsidP="00FD64EA">
      <w:pPr>
        <w:pStyle w:val="ListParagraph"/>
        <w:numPr>
          <w:ilvl w:val="0"/>
          <w:numId w:val="7"/>
        </w:numPr>
        <w:ind w:left="426" w:hanging="284"/>
        <w:rPr>
          <w:rFonts w:cs="Segoe UI"/>
        </w:rPr>
      </w:pPr>
      <w:r>
        <w:rPr>
          <w:rFonts w:cs="Segoe UI"/>
        </w:rPr>
        <w:t xml:space="preserve">Move </w:t>
      </w:r>
      <w:r w:rsidR="00E11446" w:rsidRPr="00E11446">
        <w:t>cards</w:t>
      </w:r>
    </w:p>
    <w:p w:rsidR="002561D0" w:rsidRDefault="002561D0" w:rsidP="00FD64EA">
      <w:pPr>
        <w:pStyle w:val="ListParagraph"/>
        <w:numPr>
          <w:ilvl w:val="0"/>
          <w:numId w:val="7"/>
        </w:numPr>
        <w:ind w:left="426" w:hanging="284"/>
        <w:rPr>
          <w:rFonts w:cs="Segoe UI"/>
        </w:rPr>
      </w:pPr>
      <w:r>
        <w:rPr>
          <w:rFonts w:cs="Segoe UI"/>
        </w:rPr>
        <w:t>Draw and Ask</w:t>
      </w:r>
    </w:p>
    <w:p w:rsidR="00567C94" w:rsidRDefault="00EE53E7" w:rsidP="00FD64EA">
      <w:pPr>
        <w:pStyle w:val="ListParagraph"/>
        <w:numPr>
          <w:ilvl w:val="0"/>
          <w:numId w:val="7"/>
        </w:numPr>
        <w:ind w:left="426" w:hanging="284"/>
        <w:rPr>
          <w:rFonts w:cs="Segoe UI"/>
        </w:rPr>
      </w:pPr>
      <w:r>
        <w:rPr>
          <w:rFonts w:cs="Segoe UI"/>
        </w:rPr>
        <w:t>Bake a Pastry</w:t>
      </w:r>
    </w:p>
    <w:p w:rsidR="00817AAB" w:rsidRDefault="00D05B6B" w:rsidP="009B5538">
      <w:pPr>
        <w:rPr>
          <w:rFonts w:cs="Segoe UI"/>
        </w:rPr>
      </w:pPr>
      <w:r>
        <w:rPr>
          <w:rFonts w:cs="Segoe UI"/>
        </w:rPr>
        <w:t>A</w:t>
      </w:r>
      <w:r w:rsidR="000726DA">
        <w:rPr>
          <w:rFonts w:cs="Segoe UI"/>
        </w:rPr>
        <w:t>t the end of your turn</w:t>
      </w:r>
      <w:r w:rsidR="00E00AD2">
        <w:rPr>
          <w:rFonts w:cs="Segoe UI"/>
        </w:rPr>
        <w:t>,</w:t>
      </w:r>
      <w:r w:rsidR="009B5538">
        <w:rPr>
          <w:rFonts w:cs="Segoe UI"/>
        </w:rPr>
        <w:t xml:space="preserve"> </w:t>
      </w:r>
      <w:r w:rsidR="00E00AD2">
        <w:rPr>
          <w:rFonts w:cs="Segoe UI"/>
        </w:rPr>
        <w:t>i</w:t>
      </w:r>
      <w:r w:rsidR="000726DA">
        <w:rPr>
          <w:rFonts w:cs="Segoe UI"/>
        </w:rPr>
        <w:t>f you have more than 7 c</w:t>
      </w:r>
      <w:r w:rsidR="00304508">
        <w:rPr>
          <w:rFonts w:cs="Segoe UI"/>
        </w:rPr>
        <w:t>ards, discard down to 7 cards</w:t>
      </w:r>
      <w:r w:rsidR="000726DA">
        <w:rPr>
          <w:rFonts w:cs="Segoe UI"/>
        </w:rPr>
        <w:t xml:space="preserve">. </w:t>
      </w:r>
      <w:r w:rsidR="00953153">
        <w:rPr>
          <w:rFonts w:cs="Segoe UI"/>
        </w:rPr>
        <w:t>(D</w:t>
      </w:r>
      <w:r w:rsidR="000726DA">
        <w:rPr>
          <w:rFonts w:cs="Segoe UI"/>
        </w:rPr>
        <w:t xml:space="preserve">iscarded cards </w:t>
      </w:r>
      <w:r w:rsidR="00953153">
        <w:rPr>
          <w:rFonts w:cs="Segoe UI"/>
        </w:rPr>
        <w:t>go in</w:t>
      </w:r>
      <w:r w:rsidR="000726DA">
        <w:rPr>
          <w:rFonts w:cs="Segoe UI"/>
        </w:rPr>
        <w:t xml:space="preserve"> the </w:t>
      </w:r>
      <w:r w:rsidR="00E11446">
        <w:rPr>
          <w:rFonts w:cs="Segoe UI"/>
        </w:rPr>
        <w:t>discard pile</w:t>
      </w:r>
      <w:r w:rsidR="00953153">
        <w:rPr>
          <w:rFonts w:cs="Segoe UI"/>
        </w:rPr>
        <w:t>)</w:t>
      </w:r>
      <w:r w:rsidR="00E00AD2">
        <w:rPr>
          <w:rFonts w:cs="Segoe UI"/>
        </w:rPr>
        <w:t>.</w:t>
      </w:r>
    </w:p>
    <w:p w:rsidR="005E4748" w:rsidRPr="005E4748" w:rsidRDefault="000726DA" w:rsidP="00255E8C">
      <w:pPr>
        <w:rPr>
          <w:sz w:val="14"/>
        </w:rPr>
      </w:pPr>
      <w:r>
        <w:rPr>
          <w:rFonts w:cs="Segoe UI"/>
        </w:rPr>
        <w:t>I</w:t>
      </w:r>
      <w:r w:rsidR="009B5538">
        <w:rPr>
          <w:rFonts w:cs="Segoe UI"/>
        </w:rPr>
        <w:t xml:space="preserve">f you have fewer than 2 cards in hand, draw cards </w:t>
      </w:r>
      <w:r w:rsidR="00817AAB">
        <w:rPr>
          <w:rFonts w:cs="Segoe UI"/>
        </w:rPr>
        <w:t xml:space="preserve">from the deck </w:t>
      </w:r>
      <w:r w:rsidR="00FE63AB">
        <w:rPr>
          <w:rFonts w:cs="Segoe UI"/>
        </w:rPr>
        <w:t xml:space="preserve">until </w:t>
      </w:r>
      <w:r w:rsidR="009B5538">
        <w:rPr>
          <w:rFonts w:cs="Segoe UI"/>
        </w:rPr>
        <w:t>you have at</w:t>
      </w:r>
      <w:r w:rsidR="00FE63AB">
        <w:rPr>
          <w:rFonts w:cs="Segoe UI"/>
        </w:rPr>
        <w:t xml:space="preserve"> least</w:t>
      </w:r>
      <w:r w:rsidR="009B5538">
        <w:rPr>
          <w:rFonts w:cs="Segoe UI"/>
        </w:rPr>
        <w:t xml:space="preserve"> 2</w:t>
      </w:r>
      <w:r w:rsidR="003077DF">
        <w:rPr>
          <w:rFonts w:cs="Segoe UI"/>
        </w:rPr>
        <w:t>.  When</w:t>
      </w:r>
      <w:r w:rsidR="00762462">
        <w:rPr>
          <w:rFonts w:cs="Segoe UI"/>
        </w:rPr>
        <w:t xml:space="preserve"> you </w:t>
      </w:r>
      <w:r w:rsidR="0004475B">
        <w:rPr>
          <w:rFonts w:cs="Segoe UI"/>
        </w:rPr>
        <w:t>draw cards</w:t>
      </w:r>
      <w:r w:rsidR="00762462">
        <w:rPr>
          <w:rFonts w:cs="Segoe UI"/>
        </w:rPr>
        <w:t>, y</w:t>
      </w:r>
      <w:r w:rsidR="00A25692">
        <w:rPr>
          <w:rFonts w:cs="Segoe UI"/>
        </w:rPr>
        <w:t xml:space="preserve">ou must follow the </w:t>
      </w:r>
      <w:r w:rsidR="00A25692" w:rsidRPr="00A25692">
        <w:rPr>
          <w:rFonts w:cs="Segoe UI"/>
          <w:b/>
        </w:rPr>
        <w:t>Reveal</w:t>
      </w:r>
      <w:r w:rsidR="00A25692">
        <w:rPr>
          <w:rFonts w:cs="Segoe UI"/>
        </w:rPr>
        <w:t xml:space="preserve"> rule.</w:t>
      </w:r>
    </w:p>
    <w:p w:rsidR="0046644A" w:rsidRDefault="0046644A" w:rsidP="0046644A">
      <w:pPr>
        <w:pStyle w:val="Heading2"/>
      </w:pPr>
      <w:r>
        <w:t>Reveal</w:t>
      </w:r>
    </w:p>
    <w:p w:rsidR="0046644A" w:rsidRDefault="0046644A" w:rsidP="0046644A">
      <w:r>
        <w:t xml:space="preserve">Whenever you </w:t>
      </w:r>
      <w:r w:rsidRPr="003077DF">
        <w:t>draw</w:t>
      </w:r>
      <w:r>
        <w:t xml:space="preserve"> </w:t>
      </w:r>
      <w:r w:rsidR="00817AAB">
        <w:t>1</w:t>
      </w:r>
      <w:r>
        <w:t xml:space="preserve"> or more cards </w:t>
      </w:r>
      <w:r w:rsidR="0004475B">
        <w:t>from the deck</w:t>
      </w:r>
      <w:r>
        <w:t xml:space="preserve">, you must reveal either the number or suit (or both) of </w:t>
      </w:r>
      <w:r w:rsidR="00817AAB">
        <w:rPr>
          <w:i/>
        </w:rPr>
        <w:t>1</w:t>
      </w:r>
      <w:r>
        <w:t xml:space="preserve"> of the cards. You must also </w:t>
      </w:r>
      <w:r w:rsidR="0004475B">
        <w:t xml:space="preserve">say how many of the cards you drew </w:t>
      </w:r>
      <w:r>
        <w:t xml:space="preserve">share this number or suit. Your decision will affect the next player’s turn through </w:t>
      </w:r>
      <w:r w:rsidRPr="00790305">
        <w:rPr>
          <w:b/>
        </w:rPr>
        <w:t>Blocking</w:t>
      </w:r>
      <w:r>
        <w:t>.</w:t>
      </w:r>
    </w:p>
    <w:p w:rsidR="0046644A" w:rsidRDefault="00E44D65" w:rsidP="0046644A">
      <w:r>
        <w:t>This</w:t>
      </w:r>
      <w:r w:rsidR="009B4BA7">
        <w:t xml:space="preserve"> rule</w:t>
      </w:r>
      <w:r>
        <w:t xml:space="preserve"> does not apply to gaining</w:t>
      </w:r>
      <w:r w:rsidR="0046644A">
        <w:t xml:space="preserve"> a card </w:t>
      </w:r>
      <w:r w:rsidR="0004475B">
        <w:t xml:space="preserve">as </w:t>
      </w:r>
      <w:r w:rsidR="009B4BA7">
        <w:t>the</w:t>
      </w:r>
      <w:r w:rsidR="0004475B">
        <w:t xml:space="preserve"> result of the</w:t>
      </w:r>
      <w:r w:rsidR="0046644A">
        <w:t xml:space="preserve"> </w:t>
      </w:r>
      <w:r w:rsidR="0046644A" w:rsidRPr="00E863FE">
        <w:rPr>
          <w:b/>
        </w:rPr>
        <w:t xml:space="preserve">Move </w:t>
      </w:r>
      <w:r w:rsidR="0046644A">
        <w:rPr>
          <w:b/>
        </w:rPr>
        <w:t>Cards</w:t>
      </w:r>
      <w:r w:rsidR="0046644A">
        <w:t xml:space="preserve"> </w:t>
      </w:r>
      <w:r w:rsidR="0004475B">
        <w:t>action</w:t>
      </w:r>
      <w:r w:rsidR="0046644A">
        <w:t xml:space="preserve">. </w:t>
      </w:r>
    </w:p>
    <w:p w:rsidR="0046644A" w:rsidRDefault="0046644A" w:rsidP="0046644A">
      <w:pPr>
        <w:pStyle w:val="Heading2"/>
        <w:pBdr>
          <w:bottom w:val="single" w:sz="4" w:space="0" w:color="auto"/>
        </w:pBdr>
      </w:pPr>
      <w:r>
        <w:t>Blocking</w:t>
      </w:r>
    </w:p>
    <w:p w:rsidR="0046644A" w:rsidRDefault="0046644A" w:rsidP="0046644A">
      <w:r>
        <w:t xml:space="preserve">A core part of the game is moving cards by describing them. However, you cannot </w:t>
      </w:r>
      <w:r w:rsidR="003077DF">
        <w:t xml:space="preserve">repeat the number or suit </w:t>
      </w:r>
      <w:r w:rsidR="00010CBC">
        <w:t>that the player</w:t>
      </w:r>
      <w:r w:rsidR="000261E3">
        <w:t xml:space="preserve"> immediately before you</w:t>
      </w:r>
      <w:r w:rsidR="00010CBC">
        <w:t xml:space="preserve"> used,</w:t>
      </w:r>
      <w:r>
        <w:t xml:space="preserve"> </w:t>
      </w:r>
      <w:r w:rsidR="00010CBC">
        <w:rPr>
          <w:i/>
        </w:rPr>
        <w:t xml:space="preserve">unless they </w:t>
      </w:r>
      <w:r w:rsidR="003077DF">
        <w:rPr>
          <w:i/>
        </w:rPr>
        <w:t>were using</w:t>
      </w:r>
      <w:r w:rsidR="00010CBC">
        <w:rPr>
          <w:i/>
        </w:rPr>
        <w:t xml:space="preserve"> the </w:t>
      </w:r>
      <w:r w:rsidR="0065335F" w:rsidRPr="0065335F">
        <w:rPr>
          <w:b/>
          <w:i/>
        </w:rPr>
        <w:t>Draw and</w:t>
      </w:r>
      <w:r w:rsidR="0065335F">
        <w:rPr>
          <w:i/>
        </w:rPr>
        <w:t xml:space="preserve"> </w:t>
      </w:r>
      <w:r w:rsidR="00010CBC" w:rsidRPr="00010CBC">
        <w:rPr>
          <w:b/>
          <w:i/>
        </w:rPr>
        <w:t>Ask</w:t>
      </w:r>
      <w:r w:rsidR="00010CBC">
        <w:rPr>
          <w:i/>
        </w:rPr>
        <w:t xml:space="preserve"> action.</w:t>
      </w:r>
    </w:p>
    <w:p w:rsidR="0046644A" w:rsidRDefault="0046644A" w:rsidP="0046644A">
      <w:r>
        <w:t xml:space="preserve">Blocking only applies to the </w:t>
      </w:r>
      <w:r w:rsidRPr="00F86855">
        <w:rPr>
          <w:b/>
        </w:rPr>
        <w:t xml:space="preserve">Move </w:t>
      </w:r>
      <w:r>
        <w:rPr>
          <w:b/>
        </w:rPr>
        <w:t>Cards</w:t>
      </w:r>
      <w:r>
        <w:t xml:space="preserve"> action</w:t>
      </w:r>
      <w:r w:rsidR="003077DF">
        <w:t>.</w:t>
      </w:r>
    </w:p>
    <w:p w:rsidR="0046644A" w:rsidRDefault="0046644A" w:rsidP="0046644A">
      <w:pPr>
        <w:pStyle w:val="Heading2"/>
      </w:pPr>
      <w:r>
        <w:lastRenderedPageBreak/>
        <w:t>Discard Pile</w:t>
      </w:r>
    </w:p>
    <w:p w:rsidR="0046644A" w:rsidRDefault="0046644A" w:rsidP="0046644A">
      <w:r>
        <w:t xml:space="preserve">Using the </w:t>
      </w:r>
      <w:r w:rsidRPr="00F86855">
        <w:rPr>
          <w:b/>
        </w:rPr>
        <w:t xml:space="preserve">Move </w:t>
      </w:r>
      <w:r>
        <w:rPr>
          <w:b/>
        </w:rPr>
        <w:t>Cards</w:t>
      </w:r>
      <w:r>
        <w:t xml:space="preserve"> action, you can </w:t>
      </w:r>
      <w:r w:rsidR="0004475B">
        <w:t>move</w:t>
      </w:r>
      <w:r w:rsidR="00DF3197">
        <w:t xml:space="preserve"> any</w:t>
      </w:r>
      <w:r>
        <w:t xml:space="preserve"> </w:t>
      </w:r>
      <w:r w:rsidR="00DF3197">
        <w:t>c</w:t>
      </w:r>
      <w:r>
        <w:t xml:space="preserve">ards </w:t>
      </w:r>
      <w:r w:rsidR="00DF3197">
        <w:t>from</w:t>
      </w:r>
      <w:r>
        <w:t xml:space="preserve"> the discard pile, so long as you can </w:t>
      </w:r>
      <w:r w:rsidR="007B4D8F">
        <w:t>identify</w:t>
      </w:r>
      <w:r>
        <w:t xml:space="preserve"> them </w:t>
      </w:r>
      <w:r w:rsidR="003077DF">
        <w:t>within</w:t>
      </w:r>
      <w:r w:rsidR="00010CBC">
        <w:t xml:space="preserve"> </w:t>
      </w:r>
      <w:r w:rsidR="003077DF">
        <w:t xml:space="preserve">the </w:t>
      </w:r>
      <w:r>
        <w:t>rules. You are not limited to the top card.</w:t>
      </w:r>
    </w:p>
    <w:p w:rsidR="0004475B" w:rsidRPr="00275FF3" w:rsidRDefault="0004475B" w:rsidP="0004475B">
      <w:pPr>
        <w:pStyle w:val="Heading2"/>
      </w:pPr>
      <w:r>
        <w:t>Communication during the Game</w:t>
      </w:r>
    </w:p>
    <w:p w:rsidR="00255E8C" w:rsidRDefault="00DF3197" w:rsidP="00255E8C">
      <w:pPr>
        <w:rPr>
          <w:rFonts w:cs="Segoe UI"/>
        </w:rPr>
      </w:pPr>
      <w:r w:rsidRPr="00255E8C">
        <w:rPr>
          <w:rFonts w:cs="Segoe UI"/>
        </w:rPr>
        <w:t xml:space="preserve">Don’t </w:t>
      </w:r>
      <w:r w:rsidR="00255E8C">
        <w:rPr>
          <w:rFonts w:cs="Segoe UI"/>
        </w:rPr>
        <w:t>reveal</w:t>
      </w:r>
      <w:r w:rsidRPr="00255E8C">
        <w:rPr>
          <w:rFonts w:cs="Segoe UI"/>
        </w:rPr>
        <w:t xml:space="preserve"> what you know </w:t>
      </w:r>
      <w:r w:rsidR="00255E8C">
        <w:rPr>
          <w:rFonts w:cs="Segoe UI"/>
        </w:rPr>
        <w:t>about players’ hands (including your own).</w:t>
      </w:r>
    </w:p>
    <w:p w:rsidR="00D44BD3" w:rsidRPr="00255E8C" w:rsidRDefault="00D44BD3" w:rsidP="00255E8C">
      <w:pPr>
        <w:rPr>
          <w:rFonts w:cs="Segoe UI"/>
        </w:rPr>
      </w:pPr>
    </w:p>
    <w:p w:rsidR="0046644A" w:rsidRDefault="0004475B" w:rsidP="00A439D9">
      <w:pPr>
        <w:pStyle w:val="Heading2"/>
      </w:pPr>
      <w:r w:rsidRPr="00A439D9">
        <w:t>Actions</w:t>
      </w:r>
    </w:p>
    <w:p w:rsidR="002561D0" w:rsidRPr="003274B4" w:rsidRDefault="002561D0" w:rsidP="00D577EB">
      <w:pPr>
        <w:pStyle w:val="Heading3"/>
        <w:spacing w:before="240"/>
      </w:pPr>
      <w:r w:rsidRPr="003274B4">
        <w:t xml:space="preserve">1. Move </w:t>
      </w:r>
      <w:r w:rsidR="0046644A">
        <w:t>Cards</w:t>
      </w:r>
    </w:p>
    <w:p w:rsidR="00217C44" w:rsidRDefault="002561D0" w:rsidP="00D577EB">
      <w:pPr>
        <w:tabs>
          <w:tab w:val="left" w:pos="6804"/>
        </w:tabs>
        <w:ind w:right="-143"/>
        <w:rPr>
          <w:rFonts w:cs="Segoe UI"/>
        </w:rPr>
      </w:pPr>
      <w:r>
        <w:rPr>
          <w:rFonts w:cs="Segoe UI"/>
        </w:rPr>
        <w:t xml:space="preserve">You can </w:t>
      </w:r>
      <w:r w:rsidR="003077DF">
        <w:rPr>
          <w:rFonts w:cs="Segoe UI"/>
        </w:rPr>
        <w:t>ask for</w:t>
      </w:r>
      <w:r>
        <w:rPr>
          <w:rFonts w:cs="Segoe UI"/>
        </w:rPr>
        <w:t xml:space="preserve"> cards </w:t>
      </w:r>
      <w:r w:rsidR="003077DF">
        <w:rPr>
          <w:rFonts w:cs="Segoe UI"/>
        </w:rPr>
        <w:t xml:space="preserve">to </w:t>
      </w:r>
      <w:r>
        <w:rPr>
          <w:rFonts w:cs="Segoe UI"/>
        </w:rPr>
        <w:t xml:space="preserve">be moved between players (including to and from yourself), </w:t>
      </w:r>
      <w:r w:rsidRPr="00E96049">
        <w:rPr>
          <w:rFonts w:cs="Segoe UI"/>
          <w:i/>
        </w:rPr>
        <w:t>or</w:t>
      </w:r>
      <w:r>
        <w:rPr>
          <w:rFonts w:cs="Segoe UI"/>
        </w:rPr>
        <w:t xml:space="preserve"> between the </w:t>
      </w:r>
      <w:r w:rsidR="00E11446">
        <w:rPr>
          <w:rFonts w:cs="Segoe UI"/>
        </w:rPr>
        <w:t>discard pile</w:t>
      </w:r>
      <w:r>
        <w:rPr>
          <w:rFonts w:cs="Segoe UI"/>
        </w:rPr>
        <w:t xml:space="preserve"> and a player.</w:t>
      </w:r>
      <w:r w:rsidR="005648F5">
        <w:rPr>
          <w:rFonts w:cs="Segoe UI"/>
        </w:rPr>
        <w:t xml:space="preserve"> </w:t>
      </w:r>
      <w:r w:rsidR="00217C44">
        <w:rPr>
          <w:rFonts w:cs="Segoe UI"/>
        </w:rPr>
        <w:t xml:space="preserve">This includes taking cards from an opponent and </w:t>
      </w:r>
      <w:r w:rsidR="00C1005B">
        <w:rPr>
          <w:rFonts w:cs="Segoe UI"/>
        </w:rPr>
        <w:t>giving</w:t>
      </w:r>
      <w:r w:rsidR="00217C44">
        <w:rPr>
          <w:rFonts w:cs="Segoe UI"/>
        </w:rPr>
        <w:t xml:space="preserve"> them to your team-</w:t>
      </w:r>
      <w:r w:rsidR="00CD342C">
        <w:rPr>
          <w:rFonts w:cs="Segoe UI"/>
        </w:rPr>
        <w:t>mate</w:t>
      </w:r>
      <w:r w:rsidR="00D32EE7">
        <w:rPr>
          <w:rFonts w:cs="Segoe UI"/>
        </w:rPr>
        <w:t>.</w:t>
      </w:r>
    </w:p>
    <w:p w:rsidR="002561D0" w:rsidRDefault="002561D0" w:rsidP="002561D0">
      <w:pPr>
        <w:rPr>
          <w:rFonts w:cs="Segoe UI"/>
        </w:rPr>
      </w:pPr>
      <w:r>
        <w:rPr>
          <w:rFonts w:cs="Segoe UI"/>
        </w:rPr>
        <w:t xml:space="preserve">You </w:t>
      </w:r>
      <w:r w:rsidR="000D7EE6">
        <w:rPr>
          <w:rFonts w:cs="Segoe UI"/>
        </w:rPr>
        <w:t xml:space="preserve">may move </w:t>
      </w:r>
      <w:r w:rsidR="00010CBC">
        <w:rPr>
          <w:rFonts w:cs="Segoe UI"/>
        </w:rPr>
        <w:t>1 or more cards</w:t>
      </w:r>
      <w:r w:rsidR="00FE63AB">
        <w:rPr>
          <w:rFonts w:cs="Segoe UI"/>
        </w:rPr>
        <w:t xml:space="preserve">. </w:t>
      </w:r>
      <w:r w:rsidR="00E96040">
        <w:rPr>
          <w:rFonts w:cs="Segoe UI"/>
        </w:rPr>
        <w:t>Identify</w:t>
      </w:r>
      <w:r w:rsidR="00FE63AB">
        <w:rPr>
          <w:rFonts w:cs="Segoe UI"/>
        </w:rPr>
        <w:t xml:space="preserve"> them by giving either</w:t>
      </w:r>
      <w:r>
        <w:rPr>
          <w:rFonts w:cs="Segoe UI"/>
        </w:rPr>
        <w:t>:</w:t>
      </w:r>
      <w:bookmarkStart w:id="0" w:name="_GoBack"/>
      <w:bookmarkEnd w:id="0"/>
    </w:p>
    <w:p w:rsidR="002561D0" w:rsidRDefault="002561D0" w:rsidP="002561D0">
      <w:pPr>
        <w:pStyle w:val="ListParagraph"/>
        <w:numPr>
          <w:ilvl w:val="0"/>
          <w:numId w:val="9"/>
        </w:numPr>
        <w:ind w:left="426" w:hanging="284"/>
        <w:rPr>
          <w:rFonts w:cs="Segoe UI"/>
        </w:rPr>
      </w:pPr>
      <w:r>
        <w:rPr>
          <w:rFonts w:cs="Segoe UI"/>
        </w:rPr>
        <w:t>the suit</w:t>
      </w:r>
      <w:r w:rsidR="00FE63AB">
        <w:rPr>
          <w:rFonts w:cs="Segoe UI"/>
        </w:rPr>
        <w:t xml:space="preserve"> they share</w:t>
      </w:r>
    </w:p>
    <w:p w:rsidR="002561D0" w:rsidRDefault="002561D0" w:rsidP="002561D0">
      <w:pPr>
        <w:pStyle w:val="ListParagraph"/>
        <w:numPr>
          <w:ilvl w:val="0"/>
          <w:numId w:val="9"/>
        </w:numPr>
        <w:ind w:left="426" w:hanging="284"/>
        <w:rPr>
          <w:rFonts w:cs="Segoe UI"/>
        </w:rPr>
      </w:pPr>
      <w:r>
        <w:rPr>
          <w:rFonts w:cs="Segoe UI"/>
        </w:rPr>
        <w:t>the number</w:t>
      </w:r>
      <w:r w:rsidR="00FE63AB">
        <w:rPr>
          <w:rFonts w:cs="Segoe UI"/>
        </w:rPr>
        <w:t xml:space="preserve"> they share</w:t>
      </w:r>
    </w:p>
    <w:p w:rsidR="002561D0" w:rsidRPr="0087688A" w:rsidRDefault="00FE63AB" w:rsidP="002561D0">
      <w:pPr>
        <w:pStyle w:val="ListParagraph"/>
        <w:numPr>
          <w:ilvl w:val="0"/>
          <w:numId w:val="9"/>
        </w:numPr>
        <w:ind w:left="426" w:hanging="284"/>
        <w:rPr>
          <w:rFonts w:cs="Segoe UI"/>
        </w:rPr>
      </w:pPr>
      <w:r>
        <w:rPr>
          <w:rFonts w:cs="Segoe UI"/>
        </w:rPr>
        <w:t>both the number and the suit they share</w:t>
      </w:r>
    </w:p>
    <w:p w:rsidR="002561D0" w:rsidRDefault="002561D0" w:rsidP="002561D0">
      <w:pPr>
        <w:rPr>
          <w:rFonts w:cs="Segoe UI"/>
        </w:rPr>
      </w:pPr>
      <w:r w:rsidRPr="00E42F79">
        <w:rPr>
          <w:rFonts w:cs="Segoe UI"/>
        </w:rPr>
        <w:t xml:space="preserve">You must always </w:t>
      </w:r>
      <w:r w:rsidR="00E96040">
        <w:rPr>
          <w:rFonts w:cs="Segoe UI"/>
        </w:rPr>
        <w:t>identify</w:t>
      </w:r>
      <w:r w:rsidRPr="00E42F79">
        <w:rPr>
          <w:rFonts w:cs="Segoe UI"/>
        </w:rPr>
        <w:t xml:space="preserve"> the cards to the other players</w:t>
      </w:r>
      <w:r w:rsidR="000D7EE6">
        <w:rPr>
          <w:rFonts w:cs="Segoe UI"/>
        </w:rPr>
        <w:t xml:space="preserve"> and</w:t>
      </w:r>
      <w:r w:rsidR="00337669">
        <w:rPr>
          <w:rFonts w:cs="Segoe UI"/>
        </w:rPr>
        <w:t xml:space="preserve"> you must always</w:t>
      </w:r>
      <w:r w:rsidR="000D7EE6">
        <w:rPr>
          <w:rFonts w:cs="Segoe UI"/>
        </w:rPr>
        <w:t xml:space="preserve"> give the exact number of cards to move. This applies</w:t>
      </w:r>
      <w:r>
        <w:rPr>
          <w:rFonts w:cs="Segoe UI"/>
        </w:rPr>
        <w:t xml:space="preserve"> even if the cards start in your own hand</w:t>
      </w:r>
      <w:r w:rsidR="00010CBC">
        <w:rPr>
          <w:rFonts w:cs="Segoe UI"/>
        </w:rPr>
        <w:t>.</w:t>
      </w:r>
    </w:p>
    <w:p w:rsidR="002800E0" w:rsidRPr="00E42F79" w:rsidRDefault="002800E0" w:rsidP="002800E0">
      <w:pPr>
        <w:rPr>
          <w:rFonts w:cs="Segoe UI"/>
        </w:rPr>
      </w:pPr>
      <w:r>
        <w:rPr>
          <w:rFonts w:cs="Segoe UI"/>
        </w:rPr>
        <w:t xml:space="preserve">The player who is holding the cards </w:t>
      </w:r>
      <w:r w:rsidRPr="00E42F79">
        <w:rPr>
          <w:rFonts w:cs="Segoe UI"/>
        </w:rPr>
        <w:t xml:space="preserve">selects which </w:t>
      </w:r>
      <w:r w:rsidR="00E96049">
        <w:rPr>
          <w:rFonts w:cs="Segoe UI"/>
        </w:rPr>
        <w:t xml:space="preserve">matching </w:t>
      </w:r>
      <w:r w:rsidRPr="00E42F79">
        <w:rPr>
          <w:rFonts w:cs="Segoe UI"/>
        </w:rPr>
        <w:t xml:space="preserve">cards to </w:t>
      </w:r>
      <w:r>
        <w:rPr>
          <w:rFonts w:cs="Segoe UI"/>
        </w:rPr>
        <w:t>move</w:t>
      </w:r>
      <w:r w:rsidRPr="00E42F79">
        <w:rPr>
          <w:rFonts w:cs="Segoe UI"/>
        </w:rPr>
        <w:t xml:space="preserve"> to </w:t>
      </w:r>
      <w:r w:rsidR="00E96049">
        <w:rPr>
          <w:rFonts w:cs="Segoe UI"/>
        </w:rPr>
        <w:t>the target player</w:t>
      </w:r>
      <w:r w:rsidRPr="00E42F79">
        <w:rPr>
          <w:rFonts w:cs="Segoe UI"/>
        </w:rPr>
        <w:t>.</w:t>
      </w:r>
      <w:r>
        <w:rPr>
          <w:rFonts w:cs="Segoe UI"/>
        </w:rPr>
        <w:t xml:space="preserve"> </w:t>
      </w:r>
      <w:r w:rsidRPr="00E42F79">
        <w:rPr>
          <w:rFonts w:cs="Segoe UI"/>
        </w:rPr>
        <w:t xml:space="preserve">If </w:t>
      </w:r>
      <w:r>
        <w:rPr>
          <w:rFonts w:cs="Segoe UI"/>
        </w:rPr>
        <w:t>they</w:t>
      </w:r>
      <w:r w:rsidRPr="00E42F79">
        <w:rPr>
          <w:rFonts w:cs="Segoe UI"/>
        </w:rPr>
        <w:t xml:space="preserve"> cannot </w:t>
      </w:r>
      <w:r>
        <w:rPr>
          <w:rFonts w:cs="Segoe UI"/>
        </w:rPr>
        <w:t>move</w:t>
      </w:r>
      <w:r w:rsidRPr="00E42F79">
        <w:rPr>
          <w:rFonts w:cs="Segoe UI"/>
        </w:rPr>
        <w:t xml:space="preserve"> </w:t>
      </w:r>
      <w:r>
        <w:rPr>
          <w:rFonts w:cs="Segoe UI"/>
        </w:rPr>
        <w:t>the exact number</w:t>
      </w:r>
      <w:r w:rsidR="007B4D8F">
        <w:rPr>
          <w:rFonts w:cs="Segoe UI"/>
        </w:rPr>
        <w:t xml:space="preserve"> of cards identifie</w:t>
      </w:r>
      <w:r w:rsidRPr="00012034">
        <w:rPr>
          <w:rFonts w:cs="Segoe UI"/>
        </w:rPr>
        <w:t>d, they do not move any</w:t>
      </w:r>
      <w:r w:rsidRPr="00E42F79">
        <w:rPr>
          <w:rFonts w:cs="Segoe UI"/>
        </w:rPr>
        <w:t xml:space="preserve"> cards and you must </w:t>
      </w:r>
      <w:r w:rsidR="00D32EE7">
        <w:rPr>
          <w:rFonts w:cs="Segoe UI"/>
        </w:rPr>
        <w:t>discard</w:t>
      </w:r>
      <w:r>
        <w:rPr>
          <w:rFonts w:cs="Segoe UI"/>
        </w:rPr>
        <w:t xml:space="preserve"> a card from your hand to the </w:t>
      </w:r>
      <w:r w:rsidR="00E11446">
        <w:rPr>
          <w:rFonts w:cs="Segoe UI"/>
        </w:rPr>
        <w:t>discard pile</w:t>
      </w:r>
      <w:r>
        <w:rPr>
          <w:rFonts w:cs="Segoe UI"/>
        </w:rPr>
        <w:t xml:space="preserve">. (When </w:t>
      </w:r>
      <w:r w:rsidR="00E96049">
        <w:rPr>
          <w:rFonts w:cs="Segoe UI"/>
        </w:rPr>
        <w:t>moving</w:t>
      </w:r>
      <w:r>
        <w:rPr>
          <w:rFonts w:cs="Segoe UI"/>
        </w:rPr>
        <w:t xml:space="preserve"> cards out of the </w:t>
      </w:r>
      <w:r w:rsidR="00E11446">
        <w:rPr>
          <w:rFonts w:cs="Segoe UI"/>
        </w:rPr>
        <w:t>discard pile</w:t>
      </w:r>
      <w:r>
        <w:rPr>
          <w:rFonts w:cs="Segoe UI"/>
        </w:rPr>
        <w:t>, you select the matching cards to move.)</w:t>
      </w:r>
    </w:p>
    <w:p w:rsidR="008A6966" w:rsidRDefault="002561D0" w:rsidP="00337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</w:rPr>
      </w:pPr>
      <w:r w:rsidRPr="0010261D">
        <w:rPr>
          <w:rFonts w:cs="Segoe UI"/>
          <w:b/>
        </w:rPr>
        <w:t>Blocking</w:t>
      </w:r>
      <w:r>
        <w:rPr>
          <w:rFonts w:cs="Segoe UI"/>
          <w:b/>
        </w:rPr>
        <w:t xml:space="preserve">: </w:t>
      </w:r>
      <w:r w:rsidR="003274B4">
        <w:rPr>
          <w:rFonts w:cs="Segoe UI"/>
        </w:rPr>
        <w:t>You</w:t>
      </w:r>
      <w:r w:rsidRPr="00E42F79">
        <w:rPr>
          <w:rFonts w:cs="Segoe UI"/>
        </w:rPr>
        <w:t xml:space="preserve"> may not </w:t>
      </w:r>
      <w:r w:rsidR="00E96040">
        <w:rPr>
          <w:rFonts w:cs="Segoe UI"/>
        </w:rPr>
        <w:t>identify</w:t>
      </w:r>
      <w:r w:rsidR="00010CBC">
        <w:rPr>
          <w:rFonts w:cs="Segoe UI"/>
        </w:rPr>
        <w:t xml:space="preserve"> </w:t>
      </w:r>
      <w:r>
        <w:rPr>
          <w:rFonts w:cs="Segoe UI"/>
        </w:rPr>
        <w:t xml:space="preserve">cards </w:t>
      </w:r>
      <w:r w:rsidR="00010CBC">
        <w:rPr>
          <w:rFonts w:cs="Segoe UI"/>
        </w:rPr>
        <w:t>using either</w:t>
      </w:r>
      <w:r w:rsidRPr="00E42F79">
        <w:rPr>
          <w:rFonts w:cs="Segoe UI"/>
        </w:rPr>
        <w:t xml:space="preserve"> the number </w:t>
      </w:r>
      <w:r>
        <w:rPr>
          <w:rFonts w:cs="Segoe UI"/>
        </w:rPr>
        <w:t>or</w:t>
      </w:r>
      <w:r w:rsidRPr="00E42F79">
        <w:rPr>
          <w:rFonts w:cs="Segoe UI"/>
        </w:rPr>
        <w:t xml:space="preserve"> the suit that the</w:t>
      </w:r>
      <w:r w:rsidR="003274B4">
        <w:rPr>
          <w:rFonts w:cs="Segoe UI"/>
        </w:rPr>
        <w:t xml:space="preserve"> </w:t>
      </w:r>
      <w:r w:rsidR="00010CBC">
        <w:rPr>
          <w:rFonts w:cs="Segoe UI"/>
        </w:rPr>
        <w:t>player before you</w:t>
      </w:r>
      <w:r w:rsidRPr="00E42F79">
        <w:rPr>
          <w:rFonts w:cs="Segoe UI"/>
        </w:rPr>
        <w:t xml:space="preserve"> </w:t>
      </w:r>
      <w:r w:rsidR="00010CBC">
        <w:rPr>
          <w:rFonts w:cs="Segoe UI"/>
        </w:rPr>
        <w:t xml:space="preserve">used, unless they did so using the </w:t>
      </w:r>
      <w:r w:rsidR="0065335F" w:rsidRPr="0065335F">
        <w:rPr>
          <w:rFonts w:cs="Segoe UI"/>
          <w:b/>
        </w:rPr>
        <w:t xml:space="preserve">Draw and </w:t>
      </w:r>
      <w:r w:rsidR="00010CBC" w:rsidRPr="0065335F">
        <w:rPr>
          <w:rFonts w:cs="Segoe UI"/>
          <w:b/>
        </w:rPr>
        <w:t>Ask</w:t>
      </w:r>
      <w:r w:rsidR="00010CBC">
        <w:rPr>
          <w:rFonts w:cs="Segoe UI"/>
        </w:rPr>
        <w:t xml:space="preserve"> action</w:t>
      </w:r>
      <w:r w:rsidRPr="00E42F79">
        <w:rPr>
          <w:rFonts w:cs="Segoe UI"/>
        </w:rPr>
        <w:t xml:space="preserve">. For example, if they </w:t>
      </w:r>
      <w:r w:rsidR="00E96040">
        <w:rPr>
          <w:rFonts w:cs="Segoe UI"/>
        </w:rPr>
        <w:t>identified</w:t>
      </w:r>
      <w:r w:rsidRPr="00E42F79">
        <w:rPr>
          <w:rFonts w:cs="Segoe UI"/>
        </w:rPr>
        <w:t xml:space="preserve"> the "three of </w:t>
      </w:r>
      <w:r w:rsidR="007412C3">
        <w:rPr>
          <w:rFonts w:cs="Segoe UI"/>
        </w:rPr>
        <w:t>clubs</w:t>
      </w:r>
      <w:r w:rsidR="003077DF">
        <w:rPr>
          <w:rFonts w:cs="Segoe UI"/>
        </w:rPr>
        <w:t xml:space="preserve">", you cannot use </w:t>
      </w:r>
      <w:r w:rsidRPr="00E42F79">
        <w:rPr>
          <w:rFonts w:cs="Segoe UI"/>
        </w:rPr>
        <w:t xml:space="preserve">either threes or </w:t>
      </w:r>
      <w:r w:rsidR="00E96049">
        <w:rPr>
          <w:rFonts w:cs="Segoe UI"/>
        </w:rPr>
        <w:t>clubs</w:t>
      </w:r>
      <w:r w:rsidRPr="00E42F79">
        <w:rPr>
          <w:rFonts w:cs="Segoe UI"/>
        </w:rPr>
        <w:t xml:space="preserve"> (or both together).</w:t>
      </w:r>
    </w:p>
    <w:p w:rsidR="00D44BD3" w:rsidRDefault="00D44BD3" w:rsidP="003274B4">
      <w:pPr>
        <w:pStyle w:val="Heading3"/>
      </w:pPr>
    </w:p>
    <w:p w:rsidR="00D44BD3" w:rsidRPr="00D44BD3" w:rsidRDefault="00D44BD3" w:rsidP="00D44BD3"/>
    <w:p w:rsidR="00D44BD3" w:rsidRDefault="00D44BD3" w:rsidP="00D44BD3"/>
    <w:p w:rsidR="00D44BD3" w:rsidRPr="00D44BD3" w:rsidRDefault="00D44BD3" w:rsidP="00D44BD3"/>
    <w:p w:rsidR="002561D0" w:rsidRPr="00E42F79" w:rsidRDefault="00567C94" w:rsidP="003274B4">
      <w:pPr>
        <w:pStyle w:val="Heading3"/>
      </w:pPr>
      <w:r>
        <w:lastRenderedPageBreak/>
        <w:t>2</w:t>
      </w:r>
      <w:r w:rsidR="002561D0" w:rsidRPr="00E42F79">
        <w:t>. Draw</w:t>
      </w:r>
      <w:r w:rsidR="002561D0">
        <w:t xml:space="preserve"> and Ask</w:t>
      </w:r>
    </w:p>
    <w:p w:rsidR="00E96049" w:rsidRDefault="00D44BD3" w:rsidP="002561D0">
      <w:pPr>
        <w:rPr>
          <w:rFonts w:cs="Segoe UI"/>
          <w:noProof/>
          <w:lang w:eastAsia="en-GB"/>
        </w:rPr>
      </w:pPr>
      <w:r>
        <w:rPr>
          <w:rFonts w:cs="Segoe UI"/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2A53ADB1" wp14:editId="673B2EA6">
            <wp:simplePos x="0" y="0"/>
            <wp:positionH relativeFrom="column">
              <wp:posOffset>1520825</wp:posOffset>
            </wp:positionH>
            <wp:positionV relativeFrom="paragraph">
              <wp:posOffset>106680</wp:posOffset>
            </wp:positionV>
            <wp:extent cx="1441450" cy="617855"/>
            <wp:effectExtent l="0" t="0" r="6350" b="0"/>
            <wp:wrapTight wrapText="bothSides">
              <wp:wrapPolygon edited="0">
                <wp:start x="9135" y="0"/>
                <wp:lineTo x="0" y="1998"/>
                <wp:lineTo x="0" y="18647"/>
                <wp:lineTo x="14844" y="20645"/>
                <wp:lineTo x="21410" y="20645"/>
                <wp:lineTo x="21410" y="0"/>
                <wp:lineTo x="19697" y="0"/>
                <wp:lineTo x="9135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-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6582">
        <w:rPr>
          <w:rFonts w:cs="Segoe UI"/>
          <w:noProof/>
          <w:lang w:eastAsia="en-GB"/>
        </w:rPr>
        <w:t>Pick</w:t>
      </w:r>
      <w:r w:rsidR="00E96049">
        <w:rPr>
          <w:rFonts w:cs="Segoe UI"/>
          <w:noProof/>
          <w:lang w:eastAsia="en-GB"/>
        </w:rPr>
        <w:t xml:space="preserve"> a player</w:t>
      </w:r>
      <w:r w:rsidR="00CA29B5">
        <w:rPr>
          <w:rFonts w:cs="Segoe UI"/>
          <w:noProof/>
          <w:lang w:eastAsia="en-GB"/>
        </w:rPr>
        <w:t>.</w:t>
      </w:r>
      <w:r w:rsidR="00E96049">
        <w:rPr>
          <w:rFonts w:cs="Segoe UI"/>
          <w:noProof/>
          <w:lang w:eastAsia="en-GB"/>
        </w:rPr>
        <w:t xml:space="preserve"> </w:t>
      </w:r>
      <w:r w:rsidR="00CA29B5">
        <w:rPr>
          <w:rFonts w:cs="Segoe UI"/>
          <w:noProof/>
          <w:lang w:eastAsia="en-GB"/>
        </w:rPr>
        <w:t>They</w:t>
      </w:r>
      <w:r w:rsidR="00E96049">
        <w:rPr>
          <w:rFonts w:cs="Segoe UI"/>
          <w:noProof/>
          <w:lang w:eastAsia="en-GB"/>
        </w:rPr>
        <w:t xml:space="preserve"> draw a card from the deck. If you do not </w:t>
      </w:r>
      <w:r w:rsidR="006A6582">
        <w:rPr>
          <w:rFonts w:cs="Segoe UI"/>
          <w:noProof/>
          <w:lang w:eastAsia="en-GB"/>
        </w:rPr>
        <w:t>pick</w:t>
      </w:r>
      <w:r w:rsidR="00E96049">
        <w:rPr>
          <w:rFonts w:cs="Segoe UI"/>
          <w:noProof/>
          <w:lang w:eastAsia="en-GB"/>
        </w:rPr>
        <w:t xml:space="preserve"> yourself, the player </w:t>
      </w:r>
      <w:r w:rsidR="006A6582">
        <w:rPr>
          <w:rFonts w:cs="Segoe UI"/>
          <w:noProof/>
          <w:lang w:eastAsia="en-GB"/>
        </w:rPr>
        <w:t xml:space="preserve">you pick </w:t>
      </w:r>
      <w:r w:rsidR="00E96049">
        <w:rPr>
          <w:rFonts w:cs="Segoe UI"/>
          <w:noProof/>
          <w:lang w:eastAsia="en-GB"/>
        </w:rPr>
        <w:t xml:space="preserve">must </w:t>
      </w:r>
      <w:r w:rsidR="006A6582">
        <w:rPr>
          <w:rFonts w:cs="Segoe UI"/>
          <w:noProof/>
          <w:lang w:eastAsia="en-GB"/>
        </w:rPr>
        <w:t xml:space="preserve">now </w:t>
      </w:r>
      <w:r w:rsidR="00E96049">
        <w:rPr>
          <w:rFonts w:cs="Segoe UI"/>
        </w:rPr>
        <w:t xml:space="preserve">follow the </w:t>
      </w:r>
      <w:r w:rsidR="00E96049" w:rsidRPr="007118DA">
        <w:rPr>
          <w:rFonts w:cs="Segoe UI"/>
          <w:b/>
        </w:rPr>
        <w:t>Reveal</w:t>
      </w:r>
      <w:r w:rsidR="00E96049">
        <w:rPr>
          <w:rFonts w:cs="Segoe UI"/>
        </w:rPr>
        <w:t xml:space="preserve"> rule.</w:t>
      </w:r>
    </w:p>
    <w:p w:rsidR="00D32EE7" w:rsidRDefault="007C0836" w:rsidP="002561D0">
      <w:pPr>
        <w:rPr>
          <w:rFonts w:cs="Segoe UI"/>
        </w:rPr>
      </w:pPr>
      <w:r>
        <w:rPr>
          <w:rFonts w:cs="Segoe UI"/>
        </w:rPr>
        <w:t>Then</w:t>
      </w:r>
      <w:r w:rsidR="009D320A">
        <w:rPr>
          <w:rFonts w:cs="Segoe UI"/>
        </w:rPr>
        <w:t>,</w:t>
      </w:r>
      <w:r>
        <w:rPr>
          <w:rFonts w:cs="Segoe UI"/>
        </w:rPr>
        <w:t xml:space="preserve"> </w:t>
      </w:r>
      <w:r w:rsidR="003A2A57">
        <w:rPr>
          <w:rFonts w:cs="Segoe UI"/>
        </w:rPr>
        <w:t xml:space="preserve">if you have fewer than 4 cards </w:t>
      </w:r>
      <w:r w:rsidR="00E96049">
        <w:rPr>
          <w:rFonts w:cs="Segoe UI"/>
        </w:rPr>
        <w:t xml:space="preserve">in your hand, </w:t>
      </w:r>
      <w:r w:rsidR="003A2A57">
        <w:rPr>
          <w:rFonts w:cs="Segoe UI"/>
        </w:rPr>
        <w:t>you may choose to</w:t>
      </w:r>
      <w:r>
        <w:rPr>
          <w:rFonts w:cs="Segoe UI"/>
        </w:rPr>
        <w:t xml:space="preserve"> draw a second card to yourself</w:t>
      </w:r>
      <w:r w:rsidR="007118DA">
        <w:rPr>
          <w:rFonts w:cs="Segoe UI"/>
        </w:rPr>
        <w:t>.</w:t>
      </w:r>
      <w:r w:rsidR="00E96049">
        <w:rPr>
          <w:rFonts w:cs="Segoe UI"/>
        </w:rPr>
        <w:t xml:space="preserve"> If you cannot draw a second card, or</w:t>
      </w:r>
      <w:r w:rsidR="007F7FCF">
        <w:rPr>
          <w:rFonts w:cs="Segoe UI"/>
        </w:rPr>
        <w:t xml:space="preserve"> choose not to, you may proceed to the </w:t>
      </w:r>
      <w:r w:rsidR="007F7FCF" w:rsidRPr="007F7FCF">
        <w:rPr>
          <w:rFonts w:cs="Segoe UI"/>
          <w:b/>
        </w:rPr>
        <w:t>Ask</w:t>
      </w:r>
      <w:r w:rsidR="007F7FCF">
        <w:rPr>
          <w:rFonts w:cs="Segoe UI"/>
        </w:rPr>
        <w:t xml:space="preserve"> section below</w:t>
      </w:r>
      <w:r w:rsidR="00E96049">
        <w:rPr>
          <w:rFonts w:cs="Segoe UI"/>
        </w:rPr>
        <w:t>.</w:t>
      </w:r>
    </w:p>
    <w:p w:rsidR="007118DA" w:rsidRDefault="00E96049" w:rsidP="002561D0">
      <w:pPr>
        <w:rPr>
          <w:rFonts w:cs="Segoe UI"/>
        </w:rPr>
      </w:pPr>
      <w:r>
        <w:rPr>
          <w:rFonts w:cs="Segoe UI"/>
        </w:rPr>
        <w:t xml:space="preserve">If you have drawn </w:t>
      </w:r>
      <w:r w:rsidR="00EF46E9">
        <w:rPr>
          <w:rFonts w:cs="Segoe UI"/>
        </w:rPr>
        <w:t>1 or more</w:t>
      </w:r>
      <w:r>
        <w:rPr>
          <w:rFonts w:cs="Segoe UI"/>
        </w:rPr>
        <w:t xml:space="preserve"> cards this turn, you</w:t>
      </w:r>
      <w:r w:rsidR="007118DA">
        <w:rPr>
          <w:rFonts w:cs="Segoe UI"/>
        </w:rPr>
        <w:t xml:space="preserve"> must now follow the </w:t>
      </w:r>
      <w:r w:rsidR="007118DA" w:rsidRPr="007118DA">
        <w:rPr>
          <w:rFonts w:cs="Segoe UI"/>
          <w:b/>
        </w:rPr>
        <w:t>Reveal</w:t>
      </w:r>
      <w:r w:rsidR="007118DA">
        <w:rPr>
          <w:rFonts w:cs="Segoe UI"/>
        </w:rPr>
        <w:t xml:space="preserve"> rule.</w:t>
      </w:r>
    </w:p>
    <w:p w:rsidR="002561D0" w:rsidRDefault="00E00AD2" w:rsidP="002561D0">
      <w:pPr>
        <w:rPr>
          <w:rFonts w:cs="Segoe UI"/>
        </w:rPr>
      </w:pPr>
      <w:r>
        <w:rPr>
          <w:rFonts w:cs="Segoe UI"/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18A29D5C" wp14:editId="317B9DEA">
            <wp:simplePos x="0" y="0"/>
            <wp:positionH relativeFrom="column">
              <wp:posOffset>2216785</wp:posOffset>
            </wp:positionH>
            <wp:positionV relativeFrom="paragraph">
              <wp:posOffset>74295</wp:posOffset>
            </wp:positionV>
            <wp:extent cx="866140" cy="6883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k-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1D0" w:rsidRPr="002457B1">
        <w:rPr>
          <w:rFonts w:cs="Segoe UI"/>
          <w:b/>
        </w:rPr>
        <w:t>Ask:</w:t>
      </w:r>
      <w:r w:rsidR="002561D0">
        <w:rPr>
          <w:rFonts w:cs="Segoe UI"/>
        </w:rPr>
        <w:t xml:space="preserve"> </w:t>
      </w:r>
      <w:r w:rsidR="00D32EE7">
        <w:rPr>
          <w:rFonts w:cs="Segoe UI"/>
        </w:rPr>
        <w:t>You may a</w:t>
      </w:r>
      <w:r w:rsidR="00332AD8">
        <w:rPr>
          <w:rFonts w:cs="Segoe UI"/>
        </w:rPr>
        <w:t>sk</w:t>
      </w:r>
      <w:r w:rsidR="002561D0">
        <w:rPr>
          <w:rFonts w:cs="Segoe UI"/>
        </w:rPr>
        <w:t xml:space="preserve"> </w:t>
      </w:r>
      <w:r w:rsidR="00E96049">
        <w:rPr>
          <w:rFonts w:cs="Segoe UI"/>
        </w:rPr>
        <w:t xml:space="preserve">another player </w:t>
      </w:r>
      <w:r w:rsidR="002561D0">
        <w:rPr>
          <w:rFonts w:cs="Segoe UI"/>
        </w:rPr>
        <w:t xml:space="preserve">if they have </w:t>
      </w:r>
      <w:r w:rsidR="00D32EE7">
        <w:rPr>
          <w:rFonts w:cs="Segoe UI"/>
        </w:rPr>
        <w:t>a</w:t>
      </w:r>
      <w:r w:rsidR="00E96049">
        <w:rPr>
          <w:rFonts w:cs="Segoe UI"/>
        </w:rPr>
        <w:t xml:space="preserve">t least a </w:t>
      </w:r>
      <w:r w:rsidR="00A35950">
        <w:rPr>
          <w:rFonts w:cs="Segoe UI"/>
        </w:rPr>
        <w:t>certain</w:t>
      </w:r>
      <w:r w:rsidR="002561D0">
        <w:rPr>
          <w:rFonts w:cs="Segoe UI"/>
        </w:rPr>
        <w:t xml:space="preserve"> </w:t>
      </w:r>
      <w:r w:rsidR="003077DF">
        <w:rPr>
          <w:rFonts w:cs="Segoe UI"/>
        </w:rPr>
        <w:t>number of cards</w:t>
      </w:r>
      <w:r w:rsidR="00E96049">
        <w:rPr>
          <w:rFonts w:cs="Segoe UI"/>
        </w:rPr>
        <w:t xml:space="preserve">, </w:t>
      </w:r>
      <w:r w:rsidR="003077DF">
        <w:rPr>
          <w:rFonts w:cs="Segoe UI"/>
        </w:rPr>
        <w:t>which are all</w:t>
      </w:r>
      <w:r w:rsidR="00E96049">
        <w:rPr>
          <w:rFonts w:cs="Segoe UI"/>
        </w:rPr>
        <w:t xml:space="preserve"> </w:t>
      </w:r>
      <w:r w:rsidR="002561D0">
        <w:rPr>
          <w:rFonts w:cs="Segoe UI"/>
        </w:rPr>
        <w:t>of either:</w:t>
      </w:r>
    </w:p>
    <w:p w:rsidR="002561D0" w:rsidRPr="00E06DFE" w:rsidRDefault="002561D0" w:rsidP="002561D0">
      <w:pPr>
        <w:pStyle w:val="ListParagraph"/>
        <w:numPr>
          <w:ilvl w:val="0"/>
          <w:numId w:val="8"/>
        </w:numPr>
        <w:ind w:left="426" w:hanging="284"/>
        <w:rPr>
          <w:rFonts w:cs="Segoe UI"/>
        </w:rPr>
      </w:pPr>
      <w:r>
        <w:rPr>
          <w:rFonts w:cs="Segoe UI"/>
        </w:rPr>
        <w:t>a certain suit</w:t>
      </w:r>
    </w:p>
    <w:p w:rsidR="002561D0" w:rsidRDefault="002561D0" w:rsidP="002561D0">
      <w:pPr>
        <w:pStyle w:val="ListParagraph"/>
        <w:numPr>
          <w:ilvl w:val="0"/>
          <w:numId w:val="8"/>
        </w:numPr>
        <w:ind w:left="426" w:hanging="284"/>
        <w:rPr>
          <w:rFonts w:cs="Segoe UI"/>
        </w:rPr>
      </w:pPr>
      <w:proofErr w:type="gramStart"/>
      <w:r>
        <w:rPr>
          <w:rFonts w:cs="Segoe UI"/>
        </w:rPr>
        <w:t>a</w:t>
      </w:r>
      <w:proofErr w:type="gramEnd"/>
      <w:r>
        <w:rPr>
          <w:rFonts w:cs="Segoe UI"/>
        </w:rPr>
        <w:t xml:space="preserve"> certain face-number.</w:t>
      </w:r>
    </w:p>
    <w:p w:rsidR="009B5538" w:rsidRDefault="009B5538" w:rsidP="002561D0">
      <w:pPr>
        <w:pStyle w:val="ListParagraph"/>
        <w:numPr>
          <w:ilvl w:val="0"/>
          <w:numId w:val="8"/>
        </w:numPr>
        <w:ind w:left="426" w:hanging="284"/>
        <w:rPr>
          <w:rFonts w:cs="Segoe UI"/>
        </w:rPr>
      </w:pPr>
      <w:r>
        <w:rPr>
          <w:rFonts w:cs="Segoe UI"/>
        </w:rPr>
        <w:t>both of these</w:t>
      </w:r>
    </w:p>
    <w:p w:rsidR="008A6966" w:rsidRDefault="00E96049" w:rsidP="008A6966">
      <w:pPr>
        <w:rPr>
          <w:rFonts w:cs="Segoe UI"/>
        </w:rPr>
      </w:pPr>
      <w:r>
        <w:rPr>
          <w:rFonts w:cs="Segoe UI"/>
        </w:rPr>
        <w:t>For example, you might ask “Do you have three hearts?” They would respond “yes” even if they had four hearts.</w:t>
      </w:r>
    </w:p>
    <w:p w:rsidR="00567C94" w:rsidRPr="00E42F79" w:rsidRDefault="00567C94" w:rsidP="003274B4">
      <w:pPr>
        <w:pStyle w:val="Heading3"/>
      </w:pPr>
      <w:r>
        <w:t>3</w:t>
      </w:r>
      <w:r w:rsidRPr="00E42F79">
        <w:t xml:space="preserve">. </w:t>
      </w:r>
      <w:r>
        <w:t>Bake a Pastry</w:t>
      </w:r>
    </w:p>
    <w:p w:rsidR="005939EF" w:rsidRDefault="00567C94" w:rsidP="00D577EB">
      <w:pPr>
        <w:rPr>
          <w:rFonts w:cs="Segoe UI"/>
        </w:rPr>
      </w:pPr>
      <w:r>
        <w:rPr>
          <w:rFonts w:cs="Segoe UI"/>
        </w:rPr>
        <w:t xml:space="preserve">You can place </w:t>
      </w:r>
      <w:r w:rsidR="00E11446">
        <w:rPr>
          <w:rFonts w:cs="Segoe UI"/>
        </w:rPr>
        <w:t>cards</w:t>
      </w:r>
      <w:r>
        <w:rPr>
          <w:rFonts w:cs="Segoe UI"/>
        </w:rPr>
        <w:t xml:space="preserve"> in front of you</w:t>
      </w:r>
      <w:r w:rsidRPr="00E42F79">
        <w:rPr>
          <w:rFonts w:cs="Segoe UI"/>
        </w:rPr>
        <w:t xml:space="preserve"> that form a </w:t>
      </w:r>
      <w:r w:rsidR="00D577EB">
        <w:rPr>
          <w:rFonts w:cs="Segoe UI"/>
        </w:rPr>
        <w:t>pastry</w:t>
      </w:r>
      <w:r w:rsidR="00FE63AB">
        <w:rPr>
          <w:rFonts w:cs="Segoe UI"/>
        </w:rPr>
        <w:t>.</w:t>
      </w:r>
    </w:p>
    <w:p w:rsidR="006603B6" w:rsidRDefault="006603B6" w:rsidP="006603B6">
      <w:pPr>
        <w:pStyle w:val="Heading2"/>
      </w:pPr>
      <w:r>
        <w:t>Example Turns</w:t>
      </w:r>
    </w:p>
    <w:p w:rsidR="006603B6" w:rsidRDefault="006603B6" w:rsidP="006603B6">
      <w:pPr>
        <w:pStyle w:val="ListParagraph"/>
        <w:numPr>
          <w:ilvl w:val="0"/>
          <w:numId w:val="15"/>
        </w:numPr>
        <w:ind w:left="426" w:hanging="284"/>
        <w:rPr>
          <w:rFonts w:cs="Segoe UI"/>
        </w:rPr>
      </w:pPr>
      <w:r>
        <w:rPr>
          <w:rFonts w:cs="Segoe UI"/>
        </w:rPr>
        <w:t>You ask the next player to move 2 hearts to your team-mate (blocking hearts). The next player has 3 hearts, so they pick 2 of them.</w:t>
      </w:r>
    </w:p>
    <w:p w:rsidR="006603B6" w:rsidRPr="006603B6" w:rsidRDefault="006603B6" w:rsidP="006603B6">
      <w:pPr>
        <w:pStyle w:val="ListParagraph"/>
        <w:numPr>
          <w:ilvl w:val="0"/>
          <w:numId w:val="15"/>
        </w:numPr>
        <w:ind w:left="426" w:hanging="284"/>
        <w:rPr>
          <w:rFonts w:cs="Segoe UI"/>
        </w:rPr>
      </w:pPr>
      <w:r w:rsidRPr="006603B6">
        <w:rPr>
          <w:rFonts w:cs="Segoe UI"/>
        </w:rPr>
        <w:t>You get your team-mate to draw a card. Your team-mate reveals that it is a spade (blocking spades). You then ask the next player if</w:t>
      </w:r>
      <w:r>
        <w:rPr>
          <w:rFonts w:cs="Segoe UI"/>
        </w:rPr>
        <w:t xml:space="preserve"> they have any 3s. They respond “no”.</w:t>
      </w:r>
    </w:p>
    <w:p w:rsidR="006603B6" w:rsidRDefault="006603B6" w:rsidP="006603B6">
      <w:pPr>
        <w:pStyle w:val="ListParagraph"/>
        <w:numPr>
          <w:ilvl w:val="0"/>
          <w:numId w:val="15"/>
        </w:numPr>
        <w:ind w:left="426" w:hanging="284"/>
        <w:rPr>
          <w:rFonts w:cs="Segoe UI"/>
        </w:rPr>
      </w:pPr>
      <w:r w:rsidRPr="006603B6">
        <w:rPr>
          <w:rFonts w:cs="Segoe UI"/>
        </w:rPr>
        <w:t xml:space="preserve">(If you have </w:t>
      </w:r>
      <w:r>
        <w:rPr>
          <w:rFonts w:cs="Segoe UI"/>
        </w:rPr>
        <w:t>2</w:t>
      </w:r>
      <w:r w:rsidRPr="006603B6">
        <w:rPr>
          <w:rFonts w:cs="Segoe UI"/>
        </w:rPr>
        <w:t xml:space="preserve"> or fewer cards) You draw </w:t>
      </w:r>
      <w:r>
        <w:rPr>
          <w:rFonts w:cs="Segoe UI"/>
        </w:rPr>
        <w:t>2</w:t>
      </w:r>
      <w:r w:rsidRPr="006603B6">
        <w:rPr>
          <w:rFonts w:cs="Segoe UI"/>
        </w:rPr>
        <w:t xml:space="preserve"> cards to yourself. You then reveal that they were both 4 of clubs (blocking </w:t>
      </w:r>
      <w:r>
        <w:rPr>
          <w:rFonts w:cs="Segoe UI"/>
        </w:rPr>
        <w:t>4s</w:t>
      </w:r>
      <w:r w:rsidRPr="006603B6">
        <w:rPr>
          <w:rFonts w:cs="Segoe UI"/>
        </w:rPr>
        <w:t xml:space="preserve"> and clubs).</w:t>
      </w:r>
    </w:p>
    <w:p w:rsidR="006603B6" w:rsidRDefault="006603B6" w:rsidP="006603B6">
      <w:pPr>
        <w:pStyle w:val="ListParagraph"/>
        <w:numPr>
          <w:ilvl w:val="0"/>
          <w:numId w:val="15"/>
        </w:numPr>
        <w:ind w:left="426" w:hanging="284"/>
        <w:rPr>
          <w:rFonts w:cs="Segoe UI"/>
        </w:rPr>
      </w:pPr>
      <w:r>
        <w:rPr>
          <w:rFonts w:cs="Segoe UI"/>
        </w:rPr>
        <w:t>You play 1,2,3,4 of diamonds, scoring 2 points for your team.</w:t>
      </w:r>
    </w:p>
    <w:p w:rsidR="0092535E" w:rsidRPr="00E42F79" w:rsidRDefault="0092535E" w:rsidP="0092535E">
      <w:pPr>
        <w:pStyle w:val="Heading2"/>
      </w:pPr>
      <w:r>
        <w:t>Strategy Tips</w:t>
      </w:r>
    </w:p>
    <w:p w:rsidR="0092535E" w:rsidRDefault="0092535E" w:rsidP="0092535E">
      <w:pPr>
        <w:pStyle w:val="ListParagraph"/>
        <w:numPr>
          <w:ilvl w:val="0"/>
          <w:numId w:val="5"/>
        </w:numPr>
        <w:ind w:left="426" w:hanging="284"/>
        <w:contextualSpacing w:val="0"/>
        <w:rPr>
          <w:rFonts w:cs="Segoe UI"/>
        </w:rPr>
      </w:pPr>
      <w:r w:rsidRPr="00255E8C">
        <w:rPr>
          <w:rFonts w:cs="Segoe UI"/>
        </w:rPr>
        <w:t>It is usually better to move cards to your team-mate than to yourself. They can play them so</w:t>
      </w:r>
      <w:r>
        <w:rPr>
          <w:rFonts w:cs="Segoe UI"/>
        </w:rPr>
        <w:t>oner.</w:t>
      </w:r>
    </w:p>
    <w:p w:rsidR="0092535E" w:rsidRPr="00255E8C" w:rsidRDefault="0092535E" w:rsidP="0092535E">
      <w:pPr>
        <w:pStyle w:val="ListParagraph"/>
        <w:numPr>
          <w:ilvl w:val="0"/>
          <w:numId w:val="5"/>
        </w:numPr>
        <w:ind w:left="426" w:hanging="284"/>
        <w:contextualSpacing w:val="0"/>
        <w:rPr>
          <w:rFonts w:cs="Segoe UI"/>
        </w:rPr>
      </w:pPr>
      <w:r>
        <w:rPr>
          <w:rFonts w:cs="Segoe UI"/>
        </w:rPr>
        <w:t>Don’t forget to protect your team-mate’s cards through blocking</w:t>
      </w:r>
      <w:r w:rsidRPr="00255E8C">
        <w:rPr>
          <w:rFonts w:cs="Segoe UI"/>
        </w:rPr>
        <w:t>.</w:t>
      </w:r>
    </w:p>
    <w:p w:rsidR="006603B6" w:rsidRPr="00D44BD3" w:rsidRDefault="0092535E" w:rsidP="006603B6">
      <w:pPr>
        <w:pStyle w:val="ListParagraph"/>
        <w:numPr>
          <w:ilvl w:val="0"/>
          <w:numId w:val="5"/>
        </w:numPr>
        <w:ind w:left="426" w:hanging="284"/>
        <w:contextualSpacing w:val="0"/>
        <w:rPr>
          <w:rFonts w:cs="Segoe UI"/>
        </w:rPr>
      </w:pPr>
      <w:r>
        <w:rPr>
          <w:rFonts w:cs="Segoe UI"/>
        </w:rPr>
        <w:t>If you’ve nearly made a set (but not quite), try moving them to your teammate.</w:t>
      </w:r>
    </w:p>
    <w:sectPr w:rsidR="006603B6" w:rsidRPr="00D44BD3" w:rsidSect="00D44BD3">
      <w:footerReference w:type="default" r:id="rId15"/>
      <w:type w:val="continuous"/>
      <w:pgSz w:w="11906" w:h="16838"/>
      <w:pgMar w:top="851" w:right="849" w:bottom="1276" w:left="851" w:header="708" w:footer="708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9B5" w:rsidRDefault="00CA29B5" w:rsidP="00403232">
      <w:pPr>
        <w:spacing w:after="0" w:line="240" w:lineRule="auto"/>
      </w:pPr>
      <w:r>
        <w:separator/>
      </w:r>
    </w:p>
  </w:endnote>
  <w:endnote w:type="continuationSeparator" w:id="0">
    <w:p w:rsidR="00CA29B5" w:rsidRDefault="00CA29B5" w:rsidP="0040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EA4" w:rsidRDefault="00EC4A85">
    <w:pPr>
      <w:pStyle w:val="Footer"/>
    </w:pPr>
    <w:r>
      <w:t>v.0.3.0</w:t>
    </w:r>
  </w:p>
  <w:p w:rsidR="00CA29B5" w:rsidRDefault="00CA29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9B5" w:rsidRDefault="00CA29B5" w:rsidP="00403232">
      <w:pPr>
        <w:spacing w:after="0" w:line="240" w:lineRule="auto"/>
      </w:pPr>
      <w:r>
        <w:separator/>
      </w:r>
    </w:p>
  </w:footnote>
  <w:footnote w:type="continuationSeparator" w:id="0">
    <w:p w:rsidR="00CA29B5" w:rsidRDefault="00CA29B5" w:rsidP="00403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428E"/>
    <w:multiLevelType w:val="hybridMultilevel"/>
    <w:tmpl w:val="9E080A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667AB"/>
    <w:multiLevelType w:val="hybridMultilevel"/>
    <w:tmpl w:val="A08A6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53DC7"/>
    <w:multiLevelType w:val="hybridMultilevel"/>
    <w:tmpl w:val="91F01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14AC2"/>
    <w:multiLevelType w:val="hybridMultilevel"/>
    <w:tmpl w:val="52A058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A7C99"/>
    <w:multiLevelType w:val="hybridMultilevel"/>
    <w:tmpl w:val="7B527A1E"/>
    <w:lvl w:ilvl="0" w:tplc="0809000F">
      <w:start w:val="1"/>
      <w:numFmt w:val="decimal"/>
      <w:lvlText w:val="%1."/>
      <w:lvlJc w:val="left"/>
      <w:pPr>
        <w:ind w:left="766" w:hanging="360"/>
      </w:pPr>
    </w:lvl>
    <w:lvl w:ilvl="1" w:tplc="08090019" w:tentative="1">
      <w:start w:val="1"/>
      <w:numFmt w:val="lowerLetter"/>
      <w:lvlText w:val="%2."/>
      <w:lvlJc w:val="left"/>
      <w:pPr>
        <w:ind w:left="1486" w:hanging="360"/>
      </w:pPr>
    </w:lvl>
    <w:lvl w:ilvl="2" w:tplc="0809001B" w:tentative="1">
      <w:start w:val="1"/>
      <w:numFmt w:val="lowerRoman"/>
      <w:lvlText w:val="%3."/>
      <w:lvlJc w:val="right"/>
      <w:pPr>
        <w:ind w:left="2206" w:hanging="180"/>
      </w:pPr>
    </w:lvl>
    <w:lvl w:ilvl="3" w:tplc="0809000F" w:tentative="1">
      <w:start w:val="1"/>
      <w:numFmt w:val="decimal"/>
      <w:lvlText w:val="%4."/>
      <w:lvlJc w:val="left"/>
      <w:pPr>
        <w:ind w:left="2926" w:hanging="360"/>
      </w:pPr>
    </w:lvl>
    <w:lvl w:ilvl="4" w:tplc="08090019" w:tentative="1">
      <w:start w:val="1"/>
      <w:numFmt w:val="lowerLetter"/>
      <w:lvlText w:val="%5."/>
      <w:lvlJc w:val="left"/>
      <w:pPr>
        <w:ind w:left="3646" w:hanging="360"/>
      </w:pPr>
    </w:lvl>
    <w:lvl w:ilvl="5" w:tplc="0809001B" w:tentative="1">
      <w:start w:val="1"/>
      <w:numFmt w:val="lowerRoman"/>
      <w:lvlText w:val="%6."/>
      <w:lvlJc w:val="right"/>
      <w:pPr>
        <w:ind w:left="4366" w:hanging="180"/>
      </w:pPr>
    </w:lvl>
    <w:lvl w:ilvl="6" w:tplc="0809000F" w:tentative="1">
      <w:start w:val="1"/>
      <w:numFmt w:val="decimal"/>
      <w:lvlText w:val="%7."/>
      <w:lvlJc w:val="left"/>
      <w:pPr>
        <w:ind w:left="5086" w:hanging="360"/>
      </w:pPr>
    </w:lvl>
    <w:lvl w:ilvl="7" w:tplc="08090019" w:tentative="1">
      <w:start w:val="1"/>
      <w:numFmt w:val="lowerLetter"/>
      <w:lvlText w:val="%8."/>
      <w:lvlJc w:val="left"/>
      <w:pPr>
        <w:ind w:left="5806" w:hanging="360"/>
      </w:pPr>
    </w:lvl>
    <w:lvl w:ilvl="8" w:tplc="08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>
    <w:nsid w:val="2CAC0F23"/>
    <w:multiLevelType w:val="hybridMultilevel"/>
    <w:tmpl w:val="B86A2C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FE1423"/>
    <w:multiLevelType w:val="hybridMultilevel"/>
    <w:tmpl w:val="5058D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8480F"/>
    <w:multiLevelType w:val="hybridMultilevel"/>
    <w:tmpl w:val="AFC6EB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D84433"/>
    <w:multiLevelType w:val="hybridMultilevel"/>
    <w:tmpl w:val="71DA3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97269E"/>
    <w:multiLevelType w:val="hybridMultilevel"/>
    <w:tmpl w:val="5A0E3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8359E3"/>
    <w:multiLevelType w:val="hybridMultilevel"/>
    <w:tmpl w:val="C4D6F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270B06"/>
    <w:multiLevelType w:val="hybridMultilevel"/>
    <w:tmpl w:val="3FCAA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A90791"/>
    <w:multiLevelType w:val="hybridMultilevel"/>
    <w:tmpl w:val="10BC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3D164E"/>
    <w:multiLevelType w:val="hybridMultilevel"/>
    <w:tmpl w:val="DC5A1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AF0B25"/>
    <w:multiLevelType w:val="hybridMultilevel"/>
    <w:tmpl w:val="953249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14"/>
  </w:num>
  <w:num w:numId="5">
    <w:abstractNumId w:val="7"/>
  </w:num>
  <w:num w:numId="6">
    <w:abstractNumId w:val="11"/>
  </w:num>
  <w:num w:numId="7">
    <w:abstractNumId w:val="4"/>
  </w:num>
  <w:num w:numId="8">
    <w:abstractNumId w:val="0"/>
  </w:num>
  <w:num w:numId="9">
    <w:abstractNumId w:val="8"/>
  </w:num>
  <w:num w:numId="10">
    <w:abstractNumId w:val="13"/>
  </w:num>
  <w:num w:numId="11">
    <w:abstractNumId w:val="3"/>
  </w:num>
  <w:num w:numId="12">
    <w:abstractNumId w:val="9"/>
  </w:num>
  <w:num w:numId="13">
    <w:abstractNumId w:val="12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169"/>
    <w:rsid w:val="00010CBC"/>
    <w:rsid w:val="00011C38"/>
    <w:rsid w:val="00012034"/>
    <w:rsid w:val="00020013"/>
    <w:rsid w:val="00022274"/>
    <w:rsid w:val="00022B4C"/>
    <w:rsid w:val="000261E3"/>
    <w:rsid w:val="00033B86"/>
    <w:rsid w:val="0004475B"/>
    <w:rsid w:val="00055182"/>
    <w:rsid w:val="000726DA"/>
    <w:rsid w:val="00080566"/>
    <w:rsid w:val="00082770"/>
    <w:rsid w:val="000D7EE6"/>
    <w:rsid w:val="000E4B53"/>
    <w:rsid w:val="0010261D"/>
    <w:rsid w:val="00113BBC"/>
    <w:rsid w:val="00121CEC"/>
    <w:rsid w:val="00150CC1"/>
    <w:rsid w:val="001D0C10"/>
    <w:rsid w:val="001D25D9"/>
    <w:rsid w:val="001D34E9"/>
    <w:rsid w:val="001E53F7"/>
    <w:rsid w:val="00204E5C"/>
    <w:rsid w:val="002057F9"/>
    <w:rsid w:val="00213608"/>
    <w:rsid w:val="00216EA4"/>
    <w:rsid w:val="00217C44"/>
    <w:rsid w:val="00236FA3"/>
    <w:rsid w:val="002457B1"/>
    <w:rsid w:val="00251829"/>
    <w:rsid w:val="00255E8C"/>
    <w:rsid w:val="002561D0"/>
    <w:rsid w:val="00266DC7"/>
    <w:rsid w:val="00275FF3"/>
    <w:rsid w:val="002800E0"/>
    <w:rsid w:val="00284989"/>
    <w:rsid w:val="002A7ECF"/>
    <w:rsid w:val="002C442C"/>
    <w:rsid w:val="002C6F97"/>
    <w:rsid w:val="002F6677"/>
    <w:rsid w:val="00304508"/>
    <w:rsid w:val="003077DF"/>
    <w:rsid w:val="003151FD"/>
    <w:rsid w:val="00324858"/>
    <w:rsid w:val="003274B4"/>
    <w:rsid w:val="00332AD8"/>
    <w:rsid w:val="00337669"/>
    <w:rsid w:val="003416DD"/>
    <w:rsid w:val="00342827"/>
    <w:rsid w:val="00346893"/>
    <w:rsid w:val="003731E7"/>
    <w:rsid w:val="00375E46"/>
    <w:rsid w:val="00382431"/>
    <w:rsid w:val="003A2A57"/>
    <w:rsid w:val="003F73E1"/>
    <w:rsid w:val="00402E6D"/>
    <w:rsid w:val="00403232"/>
    <w:rsid w:val="00421400"/>
    <w:rsid w:val="0043760B"/>
    <w:rsid w:val="004529BF"/>
    <w:rsid w:val="00456BEA"/>
    <w:rsid w:val="0046121D"/>
    <w:rsid w:val="00463D83"/>
    <w:rsid w:val="0046644A"/>
    <w:rsid w:val="00477B96"/>
    <w:rsid w:val="00487987"/>
    <w:rsid w:val="004A2D03"/>
    <w:rsid w:val="004B04A7"/>
    <w:rsid w:val="004D3D8A"/>
    <w:rsid w:val="00501F5B"/>
    <w:rsid w:val="00514343"/>
    <w:rsid w:val="00515168"/>
    <w:rsid w:val="00521578"/>
    <w:rsid w:val="00532A23"/>
    <w:rsid w:val="0053543B"/>
    <w:rsid w:val="00551398"/>
    <w:rsid w:val="005648F5"/>
    <w:rsid w:val="00567C94"/>
    <w:rsid w:val="005715C0"/>
    <w:rsid w:val="005939EF"/>
    <w:rsid w:val="005A5721"/>
    <w:rsid w:val="005B658A"/>
    <w:rsid w:val="005C07A8"/>
    <w:rsid w:val="005D0D38"/>
    <w:rsid w:val="005D2D80"/>
    <w:rsid w:val="005E4748"/>
    <w:rsid w:val="005E7C39"/>
    <w:rsid w:val="0060119B"/>
    <w:rsid w:val="0060301A"/>
    <w:rsid w:val="00644719"/>
    <w:rsid w:val="0065335F"/>
    <w:rsid w:val="006603B6"/>
    <w:rsid w:val="00671D10"/>
    <w:rsid w:val="00675107"/>
    <w:rsid w:val="006A6582"/>
    <w:rsid w:val="006B2E5E"/>
    <w:rsid w:val="006C1B06"/>
    <w:rsid w:val="006E2D4C"/>
    <w:rsid w:val="006F4492"/>
    <w:rsid w:val="006F6765"/>
    <w:rsid w:val="007118DA"/>
    <w:rsid w:val="007251BF"/>
    <w:rsid w:val="00726407"/>
    <w:rsid w:val="007412C3"/>
    <w:rsid w:val="00762462"/>
    <w:rsid w:val="00765AB1"/>
    <w:rsid w:val="00790305"/>
    <w:rsid w:val="007A1776"/>
    <w:rsid w:val="007B4D8F"/>
    <w:rsid w:val="007C0836"/>
    <w:rsid w:val="007C4586"/>
    <w:rsid w:val="007F2DF9"/>
    <w:rsid w:val="007F3152"/>
    <w:rsid w:val="007F7FCF"/>
    <w:rsid w:val="0080489F"/>
    <w:rsid w:val="008161FD"/>
    <w:rsid w:val="00816A28"/>
    <w:rsid w:val="00817AAB"/>
    <w:rsid w:val="00820F56"/>
    <w:rsid w:val="00822CE2"/>
    <w:rsid w:val="0082615B"/>
    <w:rsid w:val="008747F3"/>
    <w:rsid w:val="0087688A"/>
    <w:rsid w:val="00892108"/>
    <w:rsid w:val="00893665"/>
    <w:rsid w:val="00895F31"/>
    <w:rsid w:val="008A6966"/>
    <w:rsid w:val="008A78AF"/>
    <w:rsid w:val="008B745C"/>
    <w:rsid w:val="008D4114"/>
    <w:rsid w:val="008D7DEB"/>
    <w:rsid w:val="008E5169"/>
    <w:rsid w:val="00914709"/>
    <w:rsid w:val="009179B5"/>
    <w:rsid w:val="0092535E"/>
    <w:rsid w:val="00953153"/>
    <w:rsid w:val="009837FE"/>
    <w:rsid w:val="0099105E"/>
    <w:rsid w:val="0099559B"/>
    <w:rsid w:val="009B4BA7"/>
    <w:rsid w:val="009B5538"/>
    <w:rsid w:val="009D320A"/>
    <w:rsid w:val="00A007DE"/>
    <w:rsid w:val="00A06149"/>
    <w:rsid w:val="00A16BBF"/>
    <w:rsid w:val="00A25692"/>
    <w:rsid w:val="00A35950"/>
    <w:rsid w:val="00A439D9"/>
    <w:rsid w:val="00A46864"/>
    <w:rsid w:val="00A55344"/>
    <w:rsid w:val="00A62E82"/>
    <w:rsid w:val="00A67977"/>
    <w:rsid w:val="00A70566"/>
    <w:rsid w:val="00A7431B"/>
    <w:rsid w:val="00AA2D61"/>
    <w:rsid w:val="00AA34BF"/>
    <w:rsid w:val="00B04B65"/>
    <w:rsid w:val="00B13440"/>
    <w:rsid w:val="00B457E6"/>
    <w:rsid w:val="00B522FA"/>
    <w:rsid w:val="00B710D9"/>
    <w:rsid w:val="00B84C4D"/>
    <w:rsid w:val="00BA0E11"/>
    <w:rsid w:val="00BA345D"/>
    <w:rsid w:val="00BA4716"/>
    <w:rsid w:val="00BB038C"/>
    <w:rsid w:val="00BC56C5"/>
    <w:rsid w:val="00C00815"/>
    <w:rsid w:val="00C04BDE"/>
    <w:rsid w:val="00C06828"/>
    <w:rsid w:val="00C1005B"/>
    <w:rsid w:val="00C107C9"/>
    <w:rsid w:val="00C25C83"/>
    <w:rsid w:val="00C4653D"/>
    <w:rsid w:val="00C47393"/>
    <w:rsid w:val="00C55212"/>
    <w:rsid w:val="00CA29B5"/>
    <w:rsid w:val="00CA414B"/>
    <w:rsid w:val="00CB4B90"/>
    <w:rsid w:val="00CB5965"/>
    <w:rsid w:val="00CD342C"/>
    <w:rsid w:val="00CF31E3"/>
    <w:rsid w:val="00CF56EF"/>
    <w:rsid w:val="00D05B6B"/>
    <w:rsid w:val="00D17F49"/>
    <w:rsid w:val="00D32EE7"/>
    <w:rsid w:val="00D44BD3"/>
    <w:rsid w:val="00D46582"/>
    <w:rsid w:val="00D577EB"/>
    <w:rsid w:val="00D75785"/>
    <w:rsid w:val="00D77140"/>
    <w:rsid w:val="00D77F7A"/>
    <w:rsid w:val="00D833AB"/>
    <w:rsid w:val="00D87B08"/>
    <w:rsid w:val="00D90D7B"/>
    <w:rsid w:val="00D92B78"/>
    <w:rsid w:val="00DF3197"/>
    <w:rsid w:val="00DF54E5"/>
    <w:rsid w:val="00E00AD2"/>
    <w:rsid w:val="00E06DFE"/>
    <w:rsid w:val="00E11446"/>
    <w:rsid w:val="00E12EE0"/>
    <w:rsid w:val="00E2094C"/>
    <w:rsid w:val="00E42F79"/>
    <w:rsid w:val="00E44D65"/>
    <w:rsid w:val="00E73037"/>
    <w:rsid w:val="00E863FE"/>
    <w:rsid w:val="00E95E87"/>
    <w:rsid w:val="00E96040"/>
    <w:rsid w:val="00E96049"/>
    <w:rsid w:val="00EB210E"/>
    <w:rsid w:val="00EB6746"/>
    <w:rsid w:val="00EC4A85"/>
    <w:rsid w:val="00EE53E7"/>
    <w:rsid w:val="00EF46E9"/>
    <w:rsid w:val="00F12D73"/>
    <w:rsid w:val="00F14798"/>
    <w:rsid w:val="00F15ED3"/>
    <w:rsid w:val="00F2269F"/>
    <w:rsid w:val="00F3202A"/>
    <w:rsid w:val="00F4413B"/>
    <w:rsid w:val="00F86855"/>
    <w:rsid w:val="00F95445"/>
    <w:rsid w:val="00FB65BC"/>
    <w:rsid w:val="00FC5F43"/>
    <w:rsid w:val="00FC733F"/>
    <w:rsid w:val="00FD64EA"/>
    <w:rsid w:val="00FE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44A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4B4"/>
    <w:pPr>
      <w:keepNext/>
      <w:keepLines/>
      <w:spacing w:after="0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E8C"/>
    <w:pPr>
      <w:keepNext/>
      <w:keepLines/>
      <w:pBdr>
        <w:bottom w:val="single" w:sz="4" w:space="1" w:color="auto"/>
      </w:pBdr>
      <w:spacing w:before="320" w:after="100"/>
      <w:outlineLvl w:val="1"/>
    </w:pPr>
    <w:rPr>
      <w:rFonts w:eastAsiaTheme="majorEastAsia" w:cs="Segoe U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7EB"/>
    <w:pPr>
      <w:keepNext/>
      <w:keepLines/>
      <w:spacing w:before="360" w:after="0"/>
      <w:outlineLvl w:val="2"/>
    </w:pPr>
    <w:rPr>
      <w:rFonts w:eastAsiaTheme="majorEastAsia" w:cs="Segoe U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5E8C"/>
    <w:rPr>
      <w:rFonts w:ascii="Segoe UI" w:eastAsiaTheme="majorEastAsia" w:hAnsi="Segoe UI" w:cs="Segoe UI"/>
      <w:b/>
      <w:bC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74B4"/>
    <w:rPr>
      <w:rFonts w:ascii="Segoe UI" w:eastAsiaTheme="majorEastAsia" w:hAnsi="Segoe UI" w:cstheme="majorBidi"/>
      <w:b/>
      <w:bCs/>
      <w:sz w:val="5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77EB"/>
    <w:rPr>
      <w:rFonts w:ascii="Segoe UI" w:eastAsiaTheme="majorEastAsia" w:hAnsi="Segoe UI" w:cs="Segoe UI"/>
      <w:b/>
      <w:bCs/>
      <w:sz w:val="24"/>
    </w:rPr>
  </w:style>
  <w:style w:type="paragraph" w:styleId="ListParagraph">
    <w:name w:val="List Paragraph"/>
    <w:basedOn w:val="Normal"/>
    <w:uiPriority w:val="34"/>
    <w:qFormat/>
    <w:rsid w:val="008E51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232"/>
  </w:style>
  <w:style w:type="paragraph" w:styleId="Footer">
    <w:name w:val="footer"/>
    <w:basedOn w:val="Normal"/>
    <w:link w:val="FooterChar"/>
    <w:uiPriority w:val="99"/>
    <w:unhideWhenUsed/>
    <w:rsid w:val="00403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232"/>
  </w:style>
  <w:style w:type="paragraph" w:styleId="BalloonText">
    <w:name w:val="Balloon Text"/>
    <w:basedOn w:val="Normal"/>
    <w:link w:val="BalloonTextChar"/>
    <w:uiPriority w:val="99"/>
    <w:semiHidden/>
    <w:unhideWhenUsed/>
    <w:rsid w:val="00403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2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44A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4B4"/>
    <w:pPr>
      <w:keepNext/>
      <w:keepLines/>
      <w:spacing w:after="0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E8C"/>
    <w:pPr>
      <w:keepNext/>
      <w:keepLines/>
      <w:pBdr>
        <w:bottom w:val="single" w:sz="4" w:space="1" w:color="auto"/>
      </w:pBdr>
      <w:spacing w:before="320" w:after="100"/>
      <w:outlineLvl w:val="1"/>
    </w:pPr>
    <w:rPr>
      <w:rFonts w:eastAsiaTheme="majorEastAsia" w:cs="Segoe U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7EB"/>
    <w:pPr>
      <w:keepNext/>
      <w:keepLines/>
      <w:spacing w:before="360" w:after="0"/>
      <w:outlineLvl w:val="2"/>
    </w:pPr>
    <w:rPr>
      <w:rFonts w:eastAsiaTheme="majorEastAsia" w:cs="Segoe U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5E8C"/>
    <w:rPr>
      <w:rFonts w:ascii="Segoe UI" w:eastAsiaTheme="majorEastAsia" w:hAnsi="Segoe UI" w:cs="Segoe UI"/>
      <w:b/>
      <w:bC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74B4"/>
    <w:rPr>
      <w:rFonts w:ascii="Segoe UI" w:eastAsiaTheme="majorEastAsia" w:hAnsi="Segoe UI" w:cstheme="majorBidi"/>
      <w:b/>
      <w:bCs/>
      <w:sz w:val="5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77EB"/>
    <w:rPr>
      <w:rFonts w:ascii="Segoe UI" w:eastAsiaTheme="majorEastAsia" w:hAnsi="Segoe UI" w:cs="Segoe UI"/>
      <w:b/>
      <w:bCs/>
      <w:sz w:val="24"/>
    </w:rPr>
  </w:style>
  <w:style w:type="paragraph" w:styleId="ListParagraph">
    <w:name w:val="List Paragraph"/>
    <w:basedOn w:val="Normal"/>
    <w:uiPriority w:val="34"/>
    <w:qFormat/>
    <w:rsid w:val="008E51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232"/>
  </w:style>
  <w:style w:type="paragraph" w:styleId="Footer">
    <w:name w:val="footer"/>
    <w:basedOn w:val="Normal"/>
    <w:link w:val="FooterChar"/>
    <w:uiPriority w:val="99"/>
    <w:unhideWhenUsed/>
    <w:rsid w:val="00403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232"/>
  </w:style>
  <w:style w:type="paragraph" w:styleId="BalloonText">
    <w:name w:val="Balloon Text"/>
    <w:basedOn w:val="Normal"/>
    <w:link w:val="BalloonTextChar"/>
    <w:uiPriority w:val="99"/>
    <w:semiHidden/>
    <w:unhideWhenUsed/>
    <w:rsid w:val="00403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2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5BF4B-74FE-4B5E-B5E2-B9DD10880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157BED4F.dotm</Template>
  <TotalTime>4</TotalTime>
  <Pages>2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</Company>
  <LinksUpToDate>false</LinksUpToDate>
  <CharactersWithSpaces>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Gundry</dc:creator>
  <cp:lastModifiedBy>David Gundry</cp:lastModifiedBy>
  <cp:revision>8</cp:revision>
  <cp:lastPrinted>2018-04-20T10:54:00Z</cp:lastPrinted>
  <dcterms:created xsi:type="dcterms:W3CDTF">2018-04-20T10:45:00Z</dcterms:created>
  <dcterms:modified xsi:type="dcterms:W3CDTF">2018-04-20T10:54:00Z</dcterms:modified>
</cp:coreProperties>
</file>